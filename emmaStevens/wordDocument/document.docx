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color w:val="auto"/>
          <w:sz w:val="20"/>
          <w:szCs w:val="20"/>
        </w:rPr>
      </w:sdtEndPr>
      <w:sdtContent>
        <w:p w14:paraId="15C5CE5E" w14:textId="1B482E14" w:rsidR="001C308E" w:rsidRPr="00D869B7" w:rsidRDefault="00EC19B8" w:rsidP="00D869B7">
          <w:pPr>
            <w:pStyle w:val="NoSpacing"/>
          </w:pPr>
          <w:r>
            <w:tab/>
          </w:r>
          <w:r w:rsidR="00357DC1" w:rsidRPr="00357DC1">
            <w:t>https://github.com/estevenss13/AssignmentOne/tree/estevenss13-patch-1/emmaStevens</w:t>
          </w:r>
          <w:bookmarkStart w:id="5" w:name="_GoBack"/>
          <w:bookmarkEnd w:id="5"/>
        </w:p>
        <w:p w14:paraId="35B68B76" w14:textId="77777777" w:rsidR="00EC19B8" w:rsidRDefault="00EC19B8" w:rsidP="00EC19B8">
          <w:pPr>
            <w:pStyle w:val="Header"/>
            <w:jc w:val="center"/>
            <w:rPr>
              <w:rFonts w:ascii="Arial" w:hAnsi="Arial" w:cs="Arial"/>
              <w:i/>
              <w:sz w:val="36"/>
              <w:szCs w:val="36"/>
            </w:rPr>
          </w:pPr>
          <w:r w:rsidRPr="00360B9B">
            <w:rPr>
              <w:rFonts w:ascii="Arial" w:hAnsi="Arial" w:cs="Arial"/>
              <w:i/>
              <w:sz w:val="36"/>
              <w:szCs w:val="36"/>
              <w:highlight w:val="lightGray"/>
            </w:rPr>
            <w:t>Static Piece Rationale</w:t>
          </w:r>
        </w:p>
        <w:p w14:paraId="3710EED5" w14:textId="77777777" w:rsidR="00EC19B8" w:rsidRDefault="00EC19B8" w:rsidP="00EC19B8">
          <w:pPr>
            <w:pStyle w:val="Header"/>
            <w:jc w:val="center"/>
            <w:rPr>
              <w:rFonts w:ascii="Arial" w:hAnsi="Arial" w:cs="Arial"/>
              <w:i/>
              <w:sz w:val="36"/>
              <w:szCs w:val="36"/>
            </w:rPr>
          </w:pPr>
        </w:p>
        <w:p w14:paraId="1FA7275D" w14:textId="77777777" w:rsidR="00EC19B8" w:rsidRDefault="00EC19B8" w:rsidP="00EC19B8">
          <w:pPr>
            <w:pStyle w:val="Header"/>
            <w:rPr>
              <w:rFonts w:ascii="Arial" w:hAnsi="Arial" w:cs="Arial"/>
              <w:sz w:val="24"/>
              <w:szCs w:val="24"/>
            </w:rPr>
          </w:pPr>
          <w:r>
            <w:rPr>
              <w:rFonts w:ascii="Arial" w:hAnsi="Arial" w:cs="Arial"/>
              <w:sz w:val="24"/>
              <w:szCs w:val="24"/>
            </w:rPr>
            <w:t>My static piece of a canvas drawing originally started out as a guitar as the shapes were diverse, including using the arc functions to create the body. This eventually evolved into the finished piece I present today. The guitar shaped body remains, it seemed this was a transferrable part of canvas as it could represent many animals well, such as sheep, bears and, as I chose, cats.</w:t>
          </w:r>
        </w:p>
        <w:p w14:paraId="6A9DE749" w14:textId="77777777" w:rsidR="00EC19B8" w:rsidRDefault="00EC19B8" w:rsidP="00EC19B8">
          <w:pPr>
            <w:pStyle w:val="Header"/>
            <w:rPr>
              <w:rFonts w:ascii="Arial" w:hAnsi="Arial" w:cs="Arial"/>
              <w:sz w:val="24"/>
              <w:szCs w:val="24"/>
            </w:rPr>
          </w:pPr>
        </w:p>
        <w:p w14:paraId="46BEC6D1" w14:textId="44C89A81" w:rsidR="00EC19B8" w:rsidRDefault="00EC19B8" w:rsidP="00EC19B8">
          <w:pPr>
            <w:pStyle w:val="Header"/>
            <w:rPr>
              <w:rFonts w:ascii="Arial" w:hAnsi="Arial" w:cs="Arial"/>
              <w:sz w:val="24"/>
              <w:szCs w:val="24"/>
            </w:rPr>
          </w:pPr>
          <w:r>
            <w:rPr>
              <w:rFonts w:ascii="Arial" w:hAnsi="Arial" w:cs="Arial"/>
              <w:sz w:val="24"/>
              <w:szCs w:val="24"/>
            </w:rPr>
            <w:t>I acquired my code sources from the internet with the first being from “MDN Web Docs”. This helped me understand the importance of beginning and closing paths to ensure the desired shapes were achieved. Furthermore, I also found it useful to include “x, y, radius, startAngle, endAngle, anticlockwise” in the comments so I could quickly refer to which part I was editing.</w:t>
          </w:r>
          <w:r w:rsidR="00D869B7">
            <w:rPr>
              <w:rFonts w:ascii="Arial" w:hAnsi="Arial" w:cs="Arial"/>
              <w:sz w:val="24"/>
              <w:szCs w:val="24"/>
            </w:rPr>
            <w:t>1</w:t>
          </w:r>
        </w:p>
        <w:p w14:paraId="1FDE1DF7" w14:textId="77777777" w:rsidR="00EC19B8" w:rsidRDefault="00EC19B8" w:rsidP="00EC19B8">
          <w:pPr>
            <w:pStyle w:val="Header"/>
            <w:rPr>
              <w:rFonts w:ascii="Arial" w:hAnsi="Arial" w:cs="Arial"/>
              <w:sz w:val="24"/>
              <w:szCs w:val="24"/>
            </w:rPr>
          </w:pPr>
        </w:p>
        <w:p w14:paraId="27303EA2" w14:textId="77777777" w:rsidR="00EC19B8" w:rsidRDefault="00EC19B8" w:rsidP="00EC19B8">
          <w:pPr>
            <w:pStyle w:val="Header"/>
            <w:rPr>
              <w:rFonts w:ascii="Arial" w:hAnsi="Arial" w:cs="Arial"/>
              <w:sz w:val="24"/>
              <w:szCs w:val="24"/>
            </w:rPr>
          </w:pPr>
          <w:r>
            <w:rPr>
              <w:rFonts w:ascii="Arial" w:hAnsi="Arial" w:cs="Arial"/>
              <w:sz w:val="24"/>
              <w:szCs w:val="24"/>
            </w:rPr>
            <w:t>My goal was to create a recognizable cat, with paths wrapped in functions for easier compartmentalization. This would mean it would be easier for me, and future readers of my code, to move them about. One part I found particularly difficult was adjusting to the “new” co-ordinates system, with “x” being in the upper left-hand corner. Thus, a solution for this issue was to put in the notes what raising and lowering the integers would do. This saved a lot of time as my guesses were more precise.</w:t>
          </w:r>
        </w:p>
        <w:p w14:paraId="00DFA5A5" w14:textId="77777777" w:rsidR="00EC19B8" w:rsidRDefault="00EC19B8" w:rsidP="00EC19B8">
          <w:pPr>
            <w:pStyle w:val="Header"/>
            <w:rPr>
              <w:rFonts w:ascii="Arial" w:hAnsi="Arial" w:cs="Arial"/>
              <w:sz w:val="24"/>
              <w:szCs w:val="24"/>
            </w:rPr>
          </w:pPr>
        </w:p>
        <w:p w14:paraId="1EE267C9" w14:textId="77777777" w:rsidR="00EC19B8" w:rsidRDefault="00EC19B8" w:rsidP="00EC19B8">
          <w:pPr>
            <w:pStyle w:val="Header"/>
            <w:rPr>
              <w:rFonts w:ascii="Arial" w:hAnsi="Arial" w:cs="Arial"/>
              <w:sz w:val="24"/>
              <w:szCs w:val="24"/>
            </w:rPr>
          </w:pPr>
          <w:r>
            <w:rPr>
              <w:rFonts w:ascii="Arial" w:hAnsi="Arial" w:cs="Arial"/>
              <w:sz w:val="24"/>
              <w:szCs w:val="24"/>
            </w:rPr>
            <w:t>In accordance with the guidelines, I believe I have demonstrated best practice by including comments, to make it easier for people to follow the structure.</w:t>
          </w:r>
        </w:p>
        <w:p w14:paraId="6EB45060" w14:textId="77B7C148" w:rsidR="00EC19B8" w:rsidRDefault="00EC19B8" w:rsidP="00EC19B8">
          <w:pPr>
            <w:pStyle w:val="Header"/>
            <w:rPr>
              <w:rFonts w:ascii="Arial" w:hAnsi="Arial" w:cs="Arial"/>
              <w:sz w:val="24"/>
              <w:szCs w:val="24"/>
            </w:rPr>
          </w:pPr>
          <w:r>
            <w:rPr>
              <w:rFonts w:ascii="Arial" w:hAnsi="Arial" w:cs="Arial"/>
              <w:sz w:val="24"/>
              <w:szCs w:val="24"/>
            </w:rPr>
            <w:t xml:space="preserve"> In addition to this, I downloaded a “Beautifier” to automatically indent my code so that it looked neat and easy to follow. This made it a lot easier to follow when I came back to correct mistakes it not only looked visually </w:t>
          </w:r>
          <w:r w:rsidR="00D869B7">
            <w:rPr>
              <w:rFonts w:ascii="Arial" w:hAnsi="Arial" w:cs="Arial"/>
              <w:sz w:val="24"/>
              <w:szCs w:val="24"/>
            </w:rPr>
            <w:t>pleasing,</w:t>
          </w:r>
          <w:r>
            <w:rPr>
              <w:rFonts w:ascii="Arial" w:hAnsi="Arial" w:cs="Arial"/>
              <w:sz w:val="24"/>
              <w:szCs w:val="24"/>
            </w:rPr>
            <w:t xml:space="preserve"> but it was much easier to find certain parts.</w:t>
          </w:r>
        </w:p>
        <w:p w14:paraId="5F7ED47A" w14:textId="1FAA26C3" w:rsidR="002D2CA5" w:rsidRDefault="002D2CA5" w:rsidP="00EC19B8">
          <w:pPr>
            <w:pStyle w:val="Header"/>
            <w:rPr>
              <w:rFonts w:ascii="Arial" w:hAnsi="Arial" w:cs="Arial"/>
              <w:sz w:val="24"/>
              <w:szCs w:val="24"/>
            </w:rPr>
          </w:pPr>
        </w:p>
        <w:p w14:paraId="08631732" w14:textId="605A7684" w:rsidR="002D2CA5" w:rsidRDefault="00360B9B" w:rsidP="002D2CA5">
          <w:pPr>
            <w:pStyle w:val="Header"/>
            <w:jc w:val="center"/>
            <w:rPr>
              <w:rFonts w:ascii="Arial" w:hAnsi="Arial" w:cs="Arial"/>
              <w:i/>
              <w:sz w:val="36"/>
              <w:szCs w:val="36"/>
              <w:highlight w:val="lightGray"/>
            </w:rPr>
          </w:pPr>
          <w:r w:rsidRPr="00360B9B">
            <w:rPr>
              <w:rFonts w:ascii="Arial" w:hAnsi="Arial" w:cs="Arial"/>
              <w:i/>
              <w:sz w:val="36"/>
              <w:szCs w:val="36"/>
              <w:highlight w:val="lightGray"/>
            </w:rPr>
            <w:t>Animated</w:t>
          </w:r>
          <w:r w:rsidR="002D2CA5" w:rsidRPr="00360B9B">
            <w:rPr>
              <w:rFonts w:ascii="Arial" w:hAnsi="Arial" w:cs="Arial"/>
              <w:i/>
              <w:sz w:val="36"/>
              <w:szCs w:val="36"/>
              <w:highlight w:val="lightGray"/>
            </w:rPr>
            <w:t xml:space="preserve"> Piece Rationale</w:t>
          </w:r>
        </w:p>
        <w:p w14:paraId="098180B2" w14:textId="77777777" w:rsidR="00360B9B" w:rsidRDefault="00360B9B" w:rsidP="002D2CA5">
          <w:pPr>
            <w:pStyle w:val="Header"/>
            <w:jc w:val="center"/>
            <w:rPr>
              <w:rFonts w:ascii="Arial" w:hAnsi="Arial" w:cs="Arial"/>
              <w:i/>
              <w:sz w:val="36"/>
              <w:szCs w:val="36"/>
              <w:highlight w:val="lightGray"/>
            </w:rPr>
          </w:pPr>
        </w:p>
        <w:p w14:paraId="708A5F06" w14:textId="17298ACE" w:rsidR="00C31DA1" w:rsidRDefault="00360B9B" w:rsidP="00C31DA1">
          <w:pPr>
            <w:pStyle w:val="Header"/>
            <w:rPr>
              <w:rFonts w:ascii="Arial" w:hAnsi="Arial" w:cs="Arial"/>
              <w:sz w:val="24"/>
              <w:szCs w:val="24"/>
            </w:rPr>
          </w:pPr>
          <w:r>
            <w:rPr>
              <w:rFonts w:ascii="Arial" w:hAnsi="Arial" w:cs="Arial"/>
              <w:sz w:val="24"/>
              <w:szCs w:val="24"/>
            </w:rPr>
            <w:t>My animated piece of a canvas drawing came about after I was browsing “HTML5 Canvas Tutorials” and came across a rectangle that moved from left to right. This evolved into making two rectangles move at once. As one rectangle was blue, and one was red, I decided to use the colours of the rainbow as my style guide. This would create a colourful piece and it too would demonstrate my animation skill</w:t>
          </w:r>
          <w:r w:rsidR="00C31DA1">
            <w:rPr>
              <w:rFonts w:ascii="Arial" w:hAnsi="Arial" w:cs="Arial"/>
              <w:sz w:val="24"/>
              <w:szCs w:val="24"/>
            </w:rPr>
            <w:t>s.</w:t>
          </w:r>
        </w:p>
        <w:p w14:paraId="2FBEB822" w14:textId="0E7F3DAF" w:rsidR="00C31DA1" w:rsidRDefault="00C31DA1" w:rsidP="00C31DA1">
          <w:pPr>
            <w:pStyle w:val="Header"/>
            <w:rPr>
              <w:rFonts w:ascii="Arial" w:hAnsi="Arial" w:cs="Arial"/>
              <w:sz w:val="24"/>
              <w:szCs w:val="24"/>
            </w:rPr>
          </w:pPr>
        </w:p>
        <w:p w14:paraId="426E2483" w14:textId="23A6FB6E" w:rsidR="00C31DA1" w:rsidRDefault="00C31DA1" w:rsidP="00C31DA1">
          <w:pPr>
            <w:pStyle w:val="Header"/>
            <w:rPr>
              <w:rFonts w:ascii="Arial" w:hAnsi="Arial" w:cs="Arial"/>
              <w:sz w:val="24"/>
              <w:szCs w:val="24"/>
            </w:rPr>
          </w:pPr>
          <w:r>
            <w:rPr>
              <w:rFonts w:ascii="Arial" w:hAnsi="Arial" w:cs="Arial"/>
              <w:sz w:val="24"/>
              <w:szCs w:val="24"/>
            </w:rPr>
            <w:lastRenderedPageBreak/>
            <w:t xml:space="preserve">I acquired my code from sources such as </w:t>
          </w:r>
          <w:r w:rsidR="00836059">
            <w:rPr>
              <w:rFonts w:ascii="Arial" w:hAnsi="Arial" w:cs="Arial"/>
              <w:sz w:val="24"/>
              <w:szCs w:val="24"/>
            </w:rPr>
            <w:t>“MDN Web Docs” which helped to give me a clear explanation over the code. For example, from line 304, I found it interesting to learn about this method as it would help me reach a wider range of audiences, no matter how slow their PC was</w:t>
          </w:r>
          <w:r w:rsidR="005C5795">
            <w:rPr>
              <w:rFonts w:ascii="Arial" w:hAnsi="Arial" w:cs="Arial"/>
              <w:sz w:val="24"/>
              <w:szCs w:val="24"/>
            </w:rPr>
            <w:t>, due to the repaint only occurring when the last viewing was completed</w:t>
          </w:r>
          <w:r w:rsidR="00836059">
            <w:rPr>
              <w:rFonts w:ascii="Arial" w:hAnsi="Arial" w:cs="Arial"/>
              <w:sz w:val="24"/>
              <w:szCs w:val="24"/>
            </w:rPr>
            <w:t>. As soon as I learnt about this I was eager to include it.</w:t>
          </w:r>
        </w:p>
        <w:p w14:paraId="465444BC" w14:textId="1B0BB781" w:rsidR="00836059" w:rsidRDefault="00836059" w:rsidP="00C31DA1">
          <w:pPr>
            <w:pStyle w:val="Header"/>
            <w:rPr>
              <w:rFonts w:ascii="Arial" w:hAnsi="Arial" w:cs="Arial"/>
              <w:sz w:val="24"/>
              <w:szCs w:val="24"/>
            </w:rPr>
          </w:pPr>
        </w:p>
        <w:p w14:paraId="2B8B8FEE" w14:textId="3AF3BAED" w:rsidR="00836059" w:rsidRDefault="00836059" w:rsidP="00C31DA1">
          <w:pPr>
            <w:pStyle w:val="Header"/>
            <w:rPr>
              <w:rFonts w:ascii="Arial" w:hAnsi="Arial" w:cs="Arial"/>
              <w:sz w:val="24"/>
              <w:szCs w:val="24"/>
            </w:rPr>
          </w:pPr>
          <w:r>
            <w:rPr>
              <w:rFonts w:ascii="Arial" w:hAnsi="Arial" w:cs="Arial"/>
              <w:sz w:val="24"/>
              <w:szCs w:val="24"/>
            </w:rPr>
            <w:t>My goal was to not si</w:t>
          </w:r>
          <w:r w:rsidR="00A42E66">
            <w:rPr>
              <w:rFonts w:ascii="Arial" w:hAnsi="Arial" w:cs="Arial"/>
              <w:sz w:val="24"/>
              <w:szCs w:val="24"/>
            </w:rPr>
            <w:t xml:space="preserve">mply </w:t>
          </w:r>
          <w:r w:rsidR="005C5795">
            <w:rPr>
              <w:rFonts w:ascii="Arial" w:hAnsi="Arial" w:cs="Arial"/>
              <w:sz w:val="24"/>
              <w:szCs w:val="24"/>
            </w:rPr>
            <w:t xml:space="preserve">take an animation but to make it my own creatively too. It was important for me to understand all my code before submitting it. An example of this was </w:t>
          </w:r>
          <w:r w:rsidR="00123F6A">
            <w:rPr>
              <w:rFonts w:ascii="Arial" w:hAnsi="Arial" w:cs="Arial"/>
              <w:sz w:val="24"/>
              <w:szCs w:val="24"/>
            </w:rPr>
            <w:t>fully understanding</w:t>
          </w:r>
          <w:r w:rsidR="00CF7FBE">
            <w:rPr>
              <w:rFonts w:ascii="Arial" w:hAnsi="Arial" w:cs="Arial"/>
              <w:sz w:val="24"/>
              <w:szCs w:val="24"/>
            </w:rPr>
            <w:t xml:space="preserve"> some of the harder mathematical elements. However, I wanted to give myself a bit of a challenge. For example, the operator “+=”, however in my code comments I made sure I explained it.</w:t>
          </w:r>
        </w:p>
        <w:p w14:paraId="3356FA47" w14:textId="49522706" w:rsidR="00925541" w:rsidRDefault="00925541" w:rsidP="00C31DA1">
          <w:pPr>
            <w:pStyle w:val="Header"/>
            <w:rPr>
              <w:rFonts w:ascii="Arial" w:hAnsi="Arial" w:cs="Arial"/>
              <w:sz w:val="24"/>
              <w:szCs w:val="24"/>
            </w:rPr>
          </w:pPr>
        </w:p>
        <w:p w14:paraId="6FAFDFC7" w14:textId="0C062477" w:rsidR="00925541" w:rsidRDefault="00925541" w:rsidP="00C31DA1">
          <w:pPr>
            <w:pStyle w:val="Header"/>
            <w:rPr>
              <w:rFonts w:ascii="Arial" w:hAnsi="Arial" w:cs="Arial"/>
              <w:sz w:val="24"/>
              <w:szCs w:val="24"/>
            </w:rPr>
          </w:pPr>
          <w:r>
            <w:rPr>
              <w:rFonts w:ascii="Arial" w:hAnsi="Arial" w:cs="Arial"/>
              <w:sz w:val="24"/>
              <w:szCs w:val="24"/>
            </w:rPr>
            <w:t>In accordance with the guidelines,</w:t>
          </w:r>
          <w:r w:rsidR="00BD1818">
            <w:rPr>
              <w:rFonts w:ascii="Arial" w:hAnsi="Arial" w:cs="Arial"/>
              <w:sz w:val="24"/>
              <w:szCs w:val="24"/>
            </w:rPr>
            <w:t xml:space="preserve"> I believe I have demonstrated best practice by making sure I fully understand the code I am using before implementing it.</w:t>
          </w:r>
        </w:p>
        <w:p w14:paraId="62B1A446" w14:textId="333D5A1F" w:rsidR="00C6725A" w:rsidRDefault="00C6725A" w:rsidP="00C31DA1">
          <w:pPr>
            <w:pStyle w:val="Header"/>
            <w:rPr>
              <w:rFonts w:ascii="Arial" w:hAnsi="Arial" w:cs="Arial"/>
              <w:sz w:val="24"/>
              <w:szCs w:val="24"/>
            </w:rPr>
          </w:pPr>
        </w:p>
        <w:p w14:paraId="0F40ED8F" w14:textId="75F8F65A" w:rsidR="00C6725A" w:rsidRDefault="00C6725A" w:rsidP="00C6725A">
          <w:pPr>
            <w:pStyle w:val="Header"/>
            <w:jc w:val="center"/>
            <w:rPr>
              <w:rFonts w:ascii="Arial" w:hAnsi="Arial" w:cs="Arial"/>
              <w:i/>
              <w:sz w:val="36"/>
              <w:szCs w:val="36"/>
              <w:highlight w:val="lightGray"/>
            </w:rPr>
          </w:pPr>
          <w:r>
            <w:rPr>
              <w:rFonts w:ascii="Arial" w:hAnsi="Arial" w:cs="Arial"/>
              <w:i/>
              <w:sz w:val="36"/>
              <w:szCs w:val="36"/>
              <w:highlight w:val="lightGray"/>
            </w:rPr>
            <w:t>Static Piece Pseudo Code</w:t>
          </w:r>
        </w:p>
        <w:p w14:paraId="6B0FC551" w14:textId="77777777" w:rsidR="00660A26" w:rsidRDefault="00660A26" w:rsidP="00C6725A">
          <w:pPr>
            <w:pStyle w:val="Header"/>
            <w:jc w:val="center"/>
            <w:rPr>
              <w:rFonts w:ascii="Arial" w:hAnsi="Arial" w:cs="Arial"/>
              <w:i/>
              <w:sz w:val="36"/>
              <w:szCs w:val="36"/>
              <w:highlight w:val="lightGray"/>
            </w:rPr>
          </w:pPr>
        </w:p>
        <w:p w14:paraId="092E6A3B" w14:textId="55B65B28" w:rsidR="00C6725A" w:rsidRDefault="00C6725A" w:rsidP="00D131AC">
          <w:pPr>
            <w:pStyle w:val="Header"/>
            <w:rPr>
              <w:rFonts w:ascii="Arial" w:hAnsi="Arial" w:cs="Arial"/>
              <w:sz w:val="36"/>
              <w:szCs w:val="36"/>
              <w:highlight w:val="lightGray"/>
            </w:rPr>
          </w:pPr>
        </w:p>
        <w:p w14:paraId="130097D9" w14:textId="398419F0" w:rsidR="002865B6" w:rsidRPr="002865B6" w:rsidRDefault="00660A26" w:rsidP="002865B6">
          <w:pPr>
            <w:pStyle w:val="Header"/>
            <w:numPr>
              <w:ilvl w:val="0"/>
              <w:numId w:val="7"/>
            </w:numPr>
            <w:rPr>
              <w:rFonts w:ascii="Arial" w:hAnsi="Arial" w:cs="Arial"/>
              <w:sz w:val="24"/>
              <w:szCs w:val="24"/>
            </w:rPr>
          </w:pPr>
          <w:r>
            <w:rPr>
              <w:rFonts w:ascii="Arial" w:hAnsi="Arial" w:cs="Arial"/>
              <w:sz w:val="24"/>
              <w:szCs w:val="24"/>
            </w:rPr>
            <w:t>Declare canvas as 400 x 450</w:t>
          </w:r>
        </w:p>
        <w:p w14:paraId="543DFE78" w14:textId="08E2A0B2" w:rsidR="00660A26" w:rsidRPr="00660A26" w:rsidRDefault="00660A26" w:rsidP="00B54CD1">
          <w:pPr>
            <w:pStyle w:val="Header"/>
            <w:numPr>
              <w:ilvl w:val="0"/>
              <w:numId w:val="7"/>
            </w:numPr>
            <w:rPr>
              <w:rFonts w:ascii="Arial" w:hAnsi="Arial" w:cs="Arial"/>
              <w:sz w:val="24"/>
              <w:szCs w:val="24"/>
            </w:rPr>
          </w:pPr>
          <w:r w:rsidRPr="00660A26">
            <w:rPr>
              <w:rFonts w:ascii="Arial" w:hAnsi="Arial" w:cs="Arial"/>
              <w:sz w:val="24"/>
              <w:szCs w:val="24"/>
            </w:rPr>
            <w:t>Declare the draw function,</w:t>
          </w:r>
        </w:p>
        <w:p w14:paraId="3271C92A" w14:textId="558E14FC" w:rsidR="007E64D9" w:rsidRDefault="007E64D9" w:rsidP="005B1EDB">
          <w:pPr>
            <w:pStyle w:val="Header"/>
            <w:numPr>
              <w:ilvl w:val="0"/>
              <w:numId w:val="7"/>
            </w:numPr>
            <w:rPr>
              <w:rFonts w:ascii="Arial" w:hAnsi="Arial" w:cs="Arial"/>
              <w:sz w:val="24"/>
              <w:szCs w:val="24"/>
            </w:rPr>
          </w:pPr>
          <w:r>
            <w:rPr>
              <w:rFonts w:ascii="Arial" w:hAnsi="Arial" w:cs="Arial"/>
              <w:sz w:val="24"/>
              <w:szCs w:val="24"/>
            </w:rPr>
            <w:t>Call the canvas by its id name,</w:t>
          </w:r>
        </w:p>
        <w:p w14:paraId="46C7E536" w14:textId="29303929" w:rsidR="007E64D9" w:rsidRDefault="007E64D9" w:rsidP="005B1EDB">
          <w:pPr>
            <w:pStyle w:val="Header"/>
            <w:numPr>
              <w:ilvl w:val="0"/>
              <w:numId w:val="7"/>
            </w:numPr>
            <w:rPr>
              <w:rFonts w:ascii="Arial" w:hAnsi="Arial" w:cs="Arial"/>
              <w:sz w:val="24"/>
              <w:szCs w:val="24"/>
            </w:rPr>
          </w:pPr>
          <w:r>
            <w:rPr>
              <w:rFonts w:ascii="Arial" w:hAnsi="Arial" w:cs="Arial"/>
              <w:sz w:val="24"/>
              <w:szCs w:val="24"/>
            </w:rPr>
            <w:t>State the context will be two dimensional,</w:t>
          </w:r>
        </w:p>
        <w:p w14:paraId="3A0DA44D" w14:textId="1AEF428B" w:rsidR="007E64D9" w:rsidRDefault="00660A26" w:rsidP="007E64D9">
          <w:pPr>
            <w:pStyle w:val="Header"/>
            <w:numPr>
              <w:ilvl w:val="0"/>
              <w:numId w:val="7"/>
            </w:numPr>
            <w:rPr>
              <w:rFonts w:ascii="Arial" w:hAnsi="Arial" w:cs="Arial"/>
              <w:sz w:val="24"/>
              <w:szCs w:val="24"/>
            </w:rPr>
          </w:pPr>
          <w:r>
            <w:rPr>
              <w:rFonts w:ascii="Arial" w:hAnsi="Arial" w:cs="Arial"/>
              <w:sz w:val="24"/>
              <w:szCs w:val="24"/>
            </w:rPr>
            <w:t>Set the shadow blur to around 60,</w:t>
          </w:r>
        </w:p>
        <w:p w14:paraId="5401505C" w14:textId="5A60BAA7" w:rsidR="00660A26" w:rsidRDefault="00660A26" w:rsidP="007E64D9">
          <w:pPr>
            <w:pStyle w:val="Header"/>
            <w:numPr>
              <w:ilvl w:val="0"/>
              <w:numId w:val="7"/>
            </w:numPr>
            <w:rPr>
              <w:rFonts w:ascii="Arial" w:hAnsi="Arial" w:cs="Arial"/>
              <w:sz w:val="24"/>
              <w:szCs w:val="24"/>
            </w:rPr>
          </w:pPr>
          <w:r>
            <w:rPr>
              <w:rFonts w:ascii="Arial" w:hAnsi="Arial" w:cs="Arial"/>
              <w:sz w:val="24"/>
              <w:szCs w:val="24"/>
            </w:rPr>
            <w:t>Shadow off set on X = 0, Y = 400,</w:t>
          </w:r>
        </w:p>
        <w:p w14:paraId="4BE58EFB" w14:textId="77777777" w:rsidR="002865B6" w:rsidRDefault="002865B6" w:rsidP="002865B6">
          <w:pPr>
            <w:pStyle w:val="Header"/>
            <w:ind w:left="720"/>
            <w:rPr>
              <w:rFonts w:ascii="Arial" w:hAnsi="Arial" w:cs="Arial"/>
              <w:sz w:val="24"/>
              <w:szCs w:val="24"/>
            </w:rPr>
          </w:pPr>
        </w:p>
        <w:p w14:paraId="04BF0943" w14:textId="42A83310" w:rsidR="002865B6" w:rsidRPr="002865B6" w:rsidRDefault="002865B6" w:rsidP="002865B6">
          <w:pPr>
            <w:pStyle w:val="Header"/>
            <w:ind w:left="720"/>
            <w:rPr>
              <w:rFonts w:ascii="Arial" w:hAnsi="Arial" w:cs="Arial"/>
              <w:i/>
              <w:sz w:val="24"/>
              <w:szCs w:val="24"/>
            </w:rPr>
          </w:pPr>
          <w:r>
            <w:rPr>
              <w:rFonts w:ascii="Arial" w:hAnsi="Arial" w:cs="Arial"/>
              <w:i/>
              <w:sz w:val="24"/>
              <w:szCs w:val="24"/>
            </w:rPr>
            <w:t>Draw bar stool.</w:t>
          </w:r>
        </w:p>
        <w:p w14:paraId="7F026717" w14:textId="2513A6E0" w:rsidR="00660A26" w:rsidRDefault="00660A26" w:rsidP="007E64D9">
          <w:pPr>
            <w:pStyle w:val="Header"/>
            <w:numPr>
              <w:ilvl w:val="0"/>
              <w:numId w:val="7"/>
            </w:numPr>
            <w:rPr>
              <w:rFonts w:ascii="Arial" w:hAnsi="Arial" w:cs="Arial"/>
              <w:sz w:val="24"/>
              <w:szCs w:val="24"/>
            </w:rPr>
          </w:pPr>
          <w:r>
            <w:rPr>
              <w:rFonts w:ascii="Arial" w:hAnsi="Arial" w:cs="Arial"/>
              <w:sz w:val="24"/>
              <w:szCs w:val="24"/>
            </w:rPr>
            <w:t xml:space="preserve">Function </w:t>
          </w:r>
          <w:r w:rsidRPr="00660A26">
            <w:rPr>
              <w:rFonts w:ascii="Arial" w:hAnsi="Arial" w:cs="Arial"/>
              <w:b/>
              <w:sz w:val="24"/>
              <w:szCs w:val="24"/>
            </w:rPr>
            <w:t>cone</w:t>
          </w:r>
          <w:r>
            <w:rPr>
              <w:rFonts w:ascii="Arial" w:hAnsi="Arial" w:cs="Arial"/>
              <w:sz w:val="24"/>
              <w:szCs w:val="24"/>
            </w:rPr>
            <w:t xml:space="preserve">, </w:t>
          </w:r>
          <w:r w:rsidR="0028020A">
            <w:rPr>
              <w:rFonts w:ascii="Arial" w:hAnsi="Arial" w:cs="Arial"/>
              <w:sz w:val="24"/>
              <w:szCs w:val="24"/>
            </w:rPr>
            <w:t>(</w:t>
          </w:r>
          <w:r>
            <w:rPr>
              <w:rFonts w:ascii="Arial" w:hAnsi="Arial" w:cs="Arial"/>
              <w:sz w:val="24"/>
              <w:szCs w:val="24"/>
            </w:rPr>
            <w:t>ctx, 290, 270</w:t>
          </w:r>
          <w:r w:rsidR="0028020A">
            <w:rPr>
              <w:rFonts w:ascii="Arial" w:hAnsi="Arial" w:cs="Arial"/>
              <w:sz w:val="24"/>
              <w:szCs w:val="24"/>
            </w:rPr>
            <w:t>)</w:t>
          </w:r>
          <w:r>
            <w:rPr>
              <w:rFonts w:ascii="Arial" w:hAnsi="Arial" w:cs="Arial"/>
              <w:sz w:val="24"/>
              <w:szCs w:val="24"/>
            </w:rPr>
            <w:t>, create triangle with three lineTos, (195 &amp; 450, 100 &amp; 270, 195 &amp; 270</w:t>
          </w:r>
          <w:r w:rsidR="0028020A">
            <w:rPr>
              <w:rFonts w:ascii="Arial" w:hAnsi="Arial" w:cs="Arial"/>
              <w:sz w:val="24"/>
              <w:szCs w:val="24"/>
            </w:rPr>
            <w:t>),</w:t>
          </w:r>
        </w:p>
        <w:p w14:paraId="08B63CDC" w14:textId="06C923CC" w:rsidR="0028020A" w:rsidRDefault="0028020A" w:rsidP="0028020A">
          <w:pPr>
            <w:pStyle w:val="Header"/>
            <w:ind w:left="720"/>
            <w:rPr>
              <w:rFonts w:ascii="Arial" w:hAnsi="Arial" w:cs="Arial"/>
              <w:sz w:val="24"/>
              <w:szCs w:val="24"/>
            </w:rPr>
          </w:pPr>
          <w:r>
            <w:rPr>
              <w:rFonts w:ascii="Arial" w:hAnsi="Arial" w:cs="Arial"/>
              <w:sz w:val="24"/>
              <w:szCs w:val="24"/>
            </w:rPr>
            <w:t>Fill = #909090,</w:t>
          </w:r>
        </w:p>
        <w:p w14:paraId="6D6F0D4B" w14:textId="6B802D1A" w:rsidR="0028020A" w:rsidRDefault="0028020A" w:rsidP="0028020A">
          <w:pPr>
            <w:pStyle w:val="Header"/>
            <w:ind w:left="720"/>
            <w:rPr>
              <w:rFonts w:ascii="Arial" w:hAnsi="Arial" w:cs="Arial"/>
              <w:b/>
              <w:sz w:val="24"/>
              <w:szCs w:val="24"/>
            </w:rPr>
          </w:pPr>
          <w:r>
            <w:rPr>
              <w:rFonts w:ascii="Arial" w:hAnsi="Arial" w:cs="Arial"/>
              <w:sz w:val="24"/>
              <w:szCs w:val="24"/>
            </w:rPr>
            <w:t xml:space="preserve">End </w:t>
          </w:r>
          <w:r>
            <w:rPr>
              <w:rFonts w:ascii="Arial" w:hAnsi="Arial" w:cs="Arial"/>
              <w:b/>
              <w:sz w:val="24"/>
              <w:szCs w:val="24"/>
            </w:rPr>
            <w:t>cone</w:t>
          </w:r>
        </w:p>
        <w:p w14:paraId="2F4F3CB3" w14:textId="7758E93B" w:rsidR="002865B6" w:rsidRDefault="002865B6" w:rsidP="002865B6">
          <w:pPr>
            <w:pStyle w:val="Header"/>
            <w:ind w:left="720"/>
            <w:rPr>
              <w:rFonts w:ascii="Arial" w:hAnsi="Arial" w:cs="Arial"/>
              <w:i/>
              <w:sz w:val="24"/>
              <w:szCs w:val="24"/>
            </w:rPr>
          </w:pPr>
          <w:r>
            <w:rPr>
              <w:rFonts w:ascii="Arial" w:hAnsi="Arial" w:cs="Arial"/>
              <w:i/>
              <w:sz w:val="24"/>
              <w:szCs w:val="24"/>
            </w:rPr>
            <w:t>End bar stool.</w:t>
          </w:r>
        </w:p>
        <w:p w14:paraId="28F88242" w14:textId="77777777" w:rsidR="002865B6" w:rsidRDefault="002865B6" w:rsidP="002865B6">
          <w:pPr>
            <w:pStyle w:val="Header"/>
            <w:ind w:left="720"/>
            <w:rPr>
              <w:rFonts w:ascii="Arial" w:hAnsi="Arial" w:cs="Arial"/>
              <w:i/>
              <w:sz w:val="24"/>
              <w:szCs w:val="24"/>
            </w:rPr>
          </w:pPr>
        </w:p>
        <w:p w14:paraId="1CB03E85" w14:textId="3B02CDBF" w:rsidR="002865B6" w:rsidRPr="002865B6" w:rsidRDefault="002865B6" w:rsidP="002865B6">
          <w:pPr>
            <w:pStyle w:val="Header"/>
            <w:ind w:left="720"/>
            <w:rPr>
              <w:rFonts w:ascii="Arial" w:hAnsi="Arial" w:cs="Arial"/>
              <w:i/>
              <w:sz w:val="24"/>
              <w:szCs w:val="24"/>
            </w:rPr>
          </w:pPr>
          <w:r>
            <w:rPr>
              <w:rFonts w:ascii="Arial" w:hAnsi="Arial" w:cs="Arial"/>
              <w:i/>
              <w:sz w:val="24"/>
              <w:szCs w:val="24"/>
            </w:rPr>
            <w:t>Draw head.</w:t>
          </w:r>
        </w:p>
        <w:p w14:paraId="635421B6" w14:textId="48A78499" w:rsidR="0028020A" w:rsidRDefault="0028020A" w:rsidP="0028020A">
          <w:pPr>
            <w:pStyle w:val="Header"/>
            <w:numPr>
              <w:ilvl w:val="0"/>
              <w:numId w:val="7"/>
            </w:numPr>
            <w:rPr>
              <w:rFonts w:ascii="Arial" w:hAnsi="Arial" w:cs="Arial"/>
              <w:sz w:val="24"/>
              <w:szCs w:val="24"/>
            </w:rPr>
          </w:pPr>
          <w:r>
            <w:rPr>
              <w:rFonts w:ascii="Arial" w:hAnsi="Arial" w:cs="Arial"/>
              <w:sz w:val="24"/>
              <w:szCs w:val="24"/>
            </w:rPr>
            <w:t xml:space="preserve">Function </w:t>
          </w:r>
          <w:r>
            <w:rPr>
              <w:rFonts w:ascii="Arial" w:hAnsi="Arial" w:cs="Arial"/>
              <w:b/>
              <w:sz w:val="24"/>
              <w:szCs w:val="24"/>
            </w:rPr>
            <w:t>head</w:t>
          </w:r>
          <w:r>
            <w:rPr>
              <w:rFonts w:ascii="Arial" w:hAnsi="Arial" w:cs="Arial"/>
              <w:sz w:val="24"/>
              <w:szCs w:val="24"/>
            </w:rPr>
            <w:t>, (ctx, 200, 110), create circle with the arc function, (x, y, 60, 0, 2 * Math.PI)</w:t>
          </w:r>
        </w:p>
        <w:p w14:paraId="5D96AB03" w14:textId="431AEC42" w:rsidR="0028020A" w:rsidRDefault="0028020A" w:rsidP="0028020A">
          <w:pPr>
            <w:pStyle w:val="Header"/>
            <w:ind w:left="720"/>
            <w:rPr>
              <w:rFonts w:ascii="Arial" w:hAnsi="Arial" w:cs="Arial"/>
              <w:sz w:val="24"/>
              <w:szCs w:val="24"/>
            </w:rPr>
          </w:pPr>
          <w:r>
            <w:rPr>
              <w:rFonts w:ascii="Arial" w:hAnsi="Arial" w:cs="Arial"/>
              <w:sz w:val="24"/>
              <w:szCs w:val="24"/>
            </w:rPr>
            <w:t>Fill = #B16C80,</w:t>
          </w:r>
        </w:p>
        <w:p w14:paraId="62506C97" w14:textId="61BFF7CE" w:rsidR="002865B6" w:rsidRPr="002865B6" w:rsidRDefault="002865B6" w:rsidP="002865B6">
          <w:pPr>
            <w:pStyle w:val="Header"/>
            <w:ind w:left="720"/>
            <w:rPr>
              <w:rFonts w:ascii="Arial" w:hAnsi="Arial" w:cs="Arial"/>
              <w:i/>
              <w:sz w:val="24"/>
              <w:szCs w:val="24"/>
            </w:rPr>
          </w:pPr>
          <w:r>
            <w:rPr>
              <w:rFonts w:ascii="Arial" w:hAnsi="Arial" w:cs="Arial"/>
              <w:i/>
              <w:sz w:val="24"/>
              <w:szCs w:val="24"/>
            </w:rPr>
            <w:t>End head.</w:t>
          </w:r>
        </w:p>
        <w:p w14:paraId="7AE66E59" w14:textId="77777777" w:rsidR="002865B6" w:rsidRDefault="002865B6" w:rsidP="0028020A">
          <w:pPr>
            <w:pStyle w:val="Header"/>
            <w:ind w:left="720"/>
            <w:rPr>
              <w:rFonts w:ascii="Arial" w:hAnsi="Arial" w:cs="Arial"/>
              <w:sz w:val="24"/>
              <w:szCs w:val="24"/>
            </w:rPr>
          </w:pPr>
        </w:p>
        <w:p w14:paraId="68825C10" w14:textId="252D22B3" w:rsidR="002865B6" w:rsidRPr="002865B6" w:rsidRDefault="002865B6" w:rsidP="002865B6">
          <w:pPr>
            <w:pStyle w:val="Header"/>
            <w:ind w:left="720"/>
            <w:rPr>
              <w:rFonts w:ascii="Arial" w:hAnsi="Arial" w:cs="Arial"/>
              <w:i/>
              <w:sz w:val="24"/>
              <w:szCs w:val="24"/>
            </w:rPr>
          </w:pPr>
          <w:r>
            <w:rPr>
              <w:rFonts w:ascii="Arial" w:hAnsi="Arial" w:cs="Arial"/>
              <w:i/>
              <w:sz w:val="24"/>
              <w:szCs w:val="24"/>
            </w:rPr>
            <w:t>Draw left eye.</w:t>
          </w:r>
        </w:p>
        <w:p w14:paraId="6637C4DB" w14:textId="43588A93" w:rsidR="0028020A" w:rsidRDefault="0028020A" w:rsidP="0028020A">
          <w:pPr>
            <w:pStyle w:val="Header"/>
            <w:ind w:left="720"/>
            <w:rPr>
              <w:rFonts w:ascii="Arial" w:hAnsi="Arial" w:cs="Arial"/>
              <w:sz w:val="24"/>
              <w:szCs w:val="24"/>
            </w:rPr>
          </w:pPr>
          <w:r>
            <w:rPr>
              <w:rFonts w:ascii="Arial" w:hAnsi="Arial" w:cs="Arial"/>
              <w:sz w:val="24"/>
              <w:szCs w:val="24"/>
            </w:rPr>
            <w:t>leftEye: create circle with arc function, (177, 85, 3, 0, 2 * Math.PI)</w:t>
          </w:r>
        </w:p>
        <w:p w14:paraId="36C8F72E" w14:textId="136F3A17" w:rsidR="0028020A" w:rsidRDefault="0028020A" w:rsidP="0028020A">
          <w:pPr>
            <w:pStyle w:val="Header"/>
            <w:ind w:left="720"/>
            <w:rPr>
              <w:rFonts w:ascii="Arial" w:hAnsi="Arial" w:cs="Arial"/>
              <w:sz w:val="24"/>
              <w:szCs w:val="24"/>
            </w:rPr>
          </w:pPr>
          <w:r>
            <w:rPr>
              <w:rFonts w:ascii="Arial" w:hAnsi="Arial" w:cs="Arial"/>
              <w:sz w:val="24"/>
              <w:szCs w:val="24"/>
            </w:rPr>
            <w:t>Fill = #000,</w:t>
          </w:r>
        </w:p>
        <w:p w14:paraId="2D144F6F" w14:textId="7EC35D51" w:rsidR="002865B6" w:rsidRPr="002865B6" w:rsidRDefault="002865B6" w:rsidP="0028020A">
          <w:pPr>
            <w:pStyle w:val="Header"/>
            <w:ind w:left="720"/>
            <w:rPr>
              <w:rFonts w:ascii="Arial" w:hAnsi="Arial" w:cs="Arial"/>
              <w:i/>
              <w:sz w:val="24"/>
              <w:szCs w:val="24"/>
            </w:rPr>
          </w:pPr>
          <w:r>
            <w:rPr>
              <w:rFonts w:ascii="Arial" w:hAnsi="Arial" w:cs="Arial"/>
              <w:i/>
              <w:sz w:val="24"/>
              <w:szCs w:val="24"/>
            </w:rPr>
            <w:t>End left eye.</w:t>
          </w:r>
        </w:p>
        <w:p w14:paraId="3408AE18" w14:textId="77777777" w:rsidR="002865B6" w:rsidRDefault="002865B6" w:rsidP="0028020A">
          <w:pPr>
            <w:pStyle w:val="Header"/>
            <w:ind w:left="720"/>
            <w:rPr>
              <w:rFonts w:ascii="Arial" w:hAnsi="Arial" w:cs="Arial"/>
              <w:sz w:val="24"/>
              <w:szCs w:val="24"/>
            </w:rPr>
          </w:pPr>
        </w:p>
        <w:p w14:paraId="4EF0CEB6" w14:textId="3995E4E0" w:rsidR="002865B6" w:rsidRDefault="002865B6" w:rsidP="0028020A">
          <w:pPr>
            <w:pStyle w:val="Header"/>
            <w:ind w:left="720"/>
            <w:rPr>
              <w:rFonts w:ascii="Arial" w:hAnsi="Arial" w:cs="Arial"/>
              <w:sz w:val="24"/>
              <w:szCs w:val="24"/>
            </w:rPr>
          </w:pPr>
          <w:r>
            <w:rPr>
              <w:rFonts w:ascii="Arial" w:hAnsi="Arial" w:cs="Arial"/>
              <w:i/>
              <w:sz w:val="24"/>
              <w:szCs w:val="24"/>
            </w:rPr>
            <w:lastRenderedPageBreak/>
            <w:t>Draw left eyebrow.</w:t>
          </w:r>
        </w:p>
        <w:p w14:paraId="3DD99CFD" w14:textId="492923DD" w:rsidR="0028020A" w:rsidRDefault="0028020A" w:rsidP="0028020A">
          <w:pPr>
            <w:pStyle w:val="Header"/>
            <w:ind w:left="720"/>
            <w:rPr>
              <w:rFonts w:ascii="Arial" w:hAnsi="Arial" w:cs="Arial"/>
              <w:sz w:val="24"/>
              <w:szCs w:val="24"/>
            </w:rPr>
          </w:pPr>
          <w:r>
            <w:rPr>
              <w:rFonts w:ascii="Arial" w:hAnsi="Arial" w:cs="Arial"/>
              <w:sz w:val="24"/>
              <w:szCs w:val="24"/>
            </w:rPr>
            <w:t>leftEyebrow: create crooked line, (210 &amp; 74, 230 &amp; 79),</w:t>
          </w:r>
        </w:p>
        <w:p w14:paraId="54C6E135" w14:textId="5A3F78F2" w:rsidR="002865B6" w:rsidRDefault="002865B6" w:rsidP="002865B6">
          <w:pPr>
            <w:pStyle w:val="Header"/>
            <w:ind w:left="720"/>
            <w:rPr>
              <w:rFonts w:ascii="Arial" w:hAnsi="Arial" w:cs="Arial"/>
              <w:i/>
              <w:sz w:val="24"/>
              <w:szCs w:val="24"/>
            </w:rPr>
          </w:pPr>
          <w:r>
            <w:rPr>
              <w:rFonts w:ascii="Arial" w:hAnsi="Arial" w:cs="Arial"/>
              <w:i/>
              <w:sz w:val="24"/>
              <w:szCs w:val="24"/>
            </w:rPr>
            <w:t>End left eyebrow.</w:t>
          </w:r>
        </w:p>
        <w:p w14:paraId="500FB90D" w14:textId="77777777" w:rsidR="002865B6" w:rsidRPr="002865B6" w:rsidRDefault="002865B6" w:rsidP="002865B6">
          <w:pPr>
            <w:pStyle w:val="Header"/>
            <w:ind w:left="720"/>
            <w:rPr>
              <w:rFonts w:ascii="Arial" w:hAnsi="Arial" w:cs="Arial"/>
              <w:i/>
              <w:sz w:val="24"/>
              <w:szCs w:val="24"/>
            </w:rPr>
          </w:pPr>
        </w:p>
        <w:p w14:paraId="03AB27BE" w14:textId="0476E59D" w:rsidR="002865B6" w:rsidRPr="002865B6" w:rsidRDefault="002865B6" w:rsidP="002865B6">
          <w:pPr>
            <w:pStyle w:val="Header"/>
            <w:ind w:left="720"/>
            <w:rPr>
              <w:rFonts w:ascii="Arial" w:hAnsi="Arial" w:cs="Arial"/>
              <w:i/>
              <w:sz w:val="24"/>
              <w:szCs w:val="24"/>
            </w:rPr>
          </w:pPr>
          <w:r>
            <w:rPr>
              <w:rFonts w:ascii="Arial" w:hAnsi="Arial" w:cs="Arial"/>
              <w:i/>
              <w:sz w:val="24"/>
              <w:szCs w:val="24"/>
            </w:rPr>
            <w:t>Draw right eyebrow.</w:t>
          </w:r>
        </w:p>
        <w:p w14:paraId="257D78CA" w14:textId="2654B5A5" w:rsidR="0028020A" w:rsidRDefault="0028020A" w:rsidP="0028020A">
          <w:pPr>
            <w:pStyle w:val="Header"/>
            <w:ind w:left="720"/>
            <w:rPr>
              <w:rFonts w:ascii="Arial" w:hAnsi="Arial" w:cs="Arial"/>
              <w:sz w:val="24"/>
              <w:szCs w:val="24"/>
            </w:rPr>
          </w:pPr>
          <w:r>
            <w:rPr>
              <w:rFonts w:ascii="Arial" w:hAnsi="Arial" w:cs="Arial"/>
              <w:sz w:val="24"/>
              <w:szCs w:val="24"/>
            </w:rPr>
            <w:t>rightEyebrow: create crooked line, (185 &amp; 75, 165 &amp; 77),</w:t>
          </w:r>
        </w:p>
        <w:p w14:paraId="1AC941C0" w14:textId="0319EA05" w:rsidR="002865B6" w:rsidRPr="002865B6" w:rsidRDefault="002865B6" w:rsidP="0028020A">
          <w:pPr>
            <w:pStyle w:val="Header"/>
            <w:ind w:left="720"/>
            <w:rPr>
              <w:rFonts w:ascii="Arial" w:hAnsi="Arial" w:cs="Arial"/>
              <w:i/>
              <w:sz w:val="24"/>
              <w:szCs w:val="24"/>
            </w:rPr>
          </w:pPr>
          <w:r>
            <w:rPr>
              <w:rFonts w:ascii="Arial" w:hAnsi="Arial" w:cs="Arial"/>
              <w:i/>
              <w:sz w:val="24"/>
              <w:szCs w:val="24"/>
            </w:rPr>
            <w:t>End right eyebrow.</w:t>
          </w:r>
        </w:p>
        <w:p w14:paraId="4057BC6C" w14:textId="5825E3D5" w:rsidR="002865B6" w:rsidRDefault="002865B6" w:rsidP="0028020A">
          <w:pPr>
            <w:pStyle w:val="Header"/>
            <w:ind w:left="720"/>
            <w:rPr>
              <w:rFonts w:ascii="Arial" w:hAnsi="Arial" w:cs="Arial"/>
              <w:sz w:val="24"/>
              <w:szCs w:val="24"/>
            </w:rPr>
          </w:pPr>
        </w:p>
        <w:p w14:paraId="40A2473C" w14:textId="51DCEB63" w:rsidR="002865B6" w:rsidRPr="002865B6" w:rsidRDefault="002865B6" w:rsidP="0028020A">
          <w:pPr>
            <w:pStyle w:val="Header"/>
            <w:ind w:left="720"/>
            <w:rPr>
              <w:rFonts w:ascii="Arial" w:hAnsi="Arial" w:cs="Arial"/>
              <w:i/>
              <w:sz w:val="24"/>
              <w:szCs w:val="24"/>
            </w:rPr>
          </w:pPr>
          <w:r>
            <w:rPr>
              <w:rFonts w:ascii="Arial" w:hAnsi="Arial" w:cs="Arial"/>
              <w:i/>
              <w:sz w:val="24"/>
              <w:szCs w:val="24"/>
            </w:rPr>
            <w:t>Draw nose.</w:t>
          </w:r>
        </w:p>
        <w:p w14:paraId="4C9FC59C" w14:textId="6373B301" w:rsidR="0028020A" w:rsidRDefault="0028020A" w:rsidP="0028020A">
          <w:pPr>
            <w:pStyle w:val="Header"/>
            <w:ind w:left="720"/>
            <w:rPr>
              <w:rFonts w:ascii="Arial" w:hAnsi="Arial" w:cs="Arial"/>
              <w:sz w:val="24"/>
              <w:szCs w:val="24"/>
            </w:rPr>
          </w:pPr>
          <w:r>
            <w:rPr>
              <w:rFonts w:ascii="Arial" w:hAnsi="Arial" w:cs="Arial"/>
              <w:sz w:val="24"/>
              <w:szCs w:val="24"/>
            </w:rPr>
            <w:t xml:space="preserve">nose: </w:t>
          </w:r>
          <w:r w:rsidR="005355F6">
            <w:rPr>
              <w:rFonts w:ascii="Arial" w:hAnsi="Arial" w:cs="Arial"/>
              <w:sz w:val="24"/>
              <w:szCs w:val="24"/>
            </w:rPr>
            <w:t>(190 &amp; 87, 220 &amp; 100),</w:t>
          </w:r>
        </w:p>
        <w:p w14:paraId="68A72433" w14:textId="41F22D44" w:rsidR="005355F6" w:rsidRDefault="005355F6" w:rsidP="0028020A">
          <w:pPr>
            <w:pStyle w:val="Header"/>
            <w:ind w:left="720"/>
            <w:rPr>
              <w:rFonts w:ascii="Arial" w:hAnsi="Arial" w:cs="Arial"/>
              <w:sz w:val="24"/>
              <w:szCs w:val="24"/>
            </w:rPr>
          </w:pPr>
          <w:r>
            <w:rPr>
              <w:rFonts w:ascii="Arial" w:hAnsi="Arial" w:cs="Arial"/>
              <w:sz w:val="24"/>
              <w:szCs w:val="24"/>
            </w:rPr>
            <w:t>noseSecond: (200 &amp; 80, 190 &amp; 110),</w:t>
          </w:r>
        </w:p>
        <w:p w14:paraId="02BF51B7" w14:textId="093DE290" w:rsidR="002865B6" w:rsidRPr="002865B6" w:rsidRDefault="002865B6" w:rsidP="0028020A">
          <w:pPr>
            <w:pStyle w:val="Header"/>
            <w:ind w:left="720"/>
            <w:rPr>
              <w:rFonts w:ascii="Arial" w:hAnsi="Arial" w:cs="Arial"/>
              <w:i/>
              <w:sz w:val="24"/>
              <w:szCs w:val="24"/>
            </w:rPr>
          </w:pPr>
          <w:r>
            <w:rPr>
              <w:rFonts w:ascii="Arial" w:hAnsi="Arial" w:cs="Arial"/>
              <w:i/>
              <w:sz w:val="24"/>
              <w:szCs w:val="24"/>
            </w:rPr>
            <w:t>End nose.</w:t>
          </w:r>
        </w:p>
        <w:p w14:paraId="6FBD5B31" w14:textId="5A55EE0D" w:rsidR="002865B6" w:rsidRDefault="002865B6" w:rsidP="0028020A">
          <w:pPr>
            <w:pStyle w:val="Header"/>
            <w:ind w:left="720"/>
            <w:rPr>
              <w:rFonts w:ascii="Arial" w:hAnsi="Arial" w:cs="Arial"/>
              <w:sz w:val="24"/>
              <w:szCs w:val="24"/>
            </w:rPr>
          </w:pPr>
        </w:p>
        <w:p w14:paraId="2D9A585E" w14:textId="39802C14" w:rsidR="002865B6" w:rsidRPr="00531C41" w:rsidRDefault="00531C41" w:rsidP="00531C41">
          <w:pPr>
            <w:pStyle w:val="Header"/>
            <w:rPr>
              <w:rFonts w:ascii="Arial" w:hAnsi="Arial" w:cs="Arial"/>
              <w:i/>
              <w:sz w:val="24"/>
              <w:szCs w:val="24"/>
            </w:rPr>
          </w:pPr>
          <w:r>
            <w:rPr>
              <w:rFonts w:ascii="Arial" w:hAnsi="Arial" w:cs="Arial"/>
              <w:i/>
              <w:sz w:val="24"/>
              <w:szCs w:val="24"/>
            </w:rPr>
            <w:t xml:space="preserve">           Draw right eye.</w:t>
          </w:r>
        </w:p>
        <w:p w14:paraId="308BF989" w14:textId="6743778C" w:rsidR="005355F6" w:rsidRDefault="00B854FD" w:rsidP="0028020A">
          <w:pPr>
            <w:pStyle w:val="Header"/>
            <w:ind w:left="720"/>
            <w:rPr>
              <w:rFonts w:ascii="Arial" w:hAnsi="Arial" w:cs="Arial"/>
              <w:sz w:val="24"/>
              <w:szCs w:val="24"/>
            </w:rPr>
          </w:pPr>
          <w:r>
            <w:rPr>
              <w:rFonts w:ascii="Arial" w:hAnsi="Arial" w:cs="Arial"/>
              <w:sz w:val="24"/>
              <w:szCs w:val="24"/>
            </w:rPr>
            <w:t>rightEye: create circle with arc function, (217, 85, 3, 0, 2 * Math.PI),</w:t>
          </w:r>
        </w:p>
        <w:p w14:paraId="614BCCCB" w14:textId="1FE8CC25" w:rsidR="00531C41" w:rsidRPr="00C70956" w:rsidRDefault="00531C41" w:rsidP="00C70956">
          <w:pPr>
            <w:pStyle w:val="Header"/>
            <w:ind w:left="720"/>
            <w:rPr>
              <w:rFonts w:ascii="Arial" w:hAnsi="Arial" w:cs="Arial"/>
              <w:i/>
              <w:sz w:val="24"/>
              <w:szCs w:val="24"/>
            </w:rPr>
          </w:pPr>
          <w:r>
            <w:rPr>
              <w:rFonts w:ascii="Arial" w:hAnsi="Arial" w:cs="Arial"/>
              <w:i/>
              <w:sz w:val="24"/>
              <w:szCs w:val="24"/>
            </w:rPr>
            <w:t>End right eye.</w:t>
          </w:r>
        </w:p>
        <w:p w14:paraId="55E418E4" w14:textId="101F2F38" w:rsidR="00531C41" w:rsidRDefault="00531C41" w:rsidP="0028020A">
          <w:pPr>
            <w:pStyle w:val="Header"/>
            <w:ind w:left="720"/>
            <w:rPr>
              <w:rFonts w:ascii="Arial" w:hAnsi="Arial" w:cs="Arial"/>
              <w:sz w:val="24"/>
              <w:szCs w:val="24"/>
            </w:rPr>
          </w:pPr>
        </w:p>
        <w:p w14:paraId="17633EE7" w14:textId="15616775" w:rsidR="00531C41" w:rsidRPr="00C70956" w:rsidRDefault="00C70956" w:rsidP="0028020A">
          <w:pPr>
            <w:pStyle w:val="Header"/>
            <w:ind w:left="720"/>
            <w:rPr>
              <w:rFonts w:ascii="Arial" w:hAnsi="Arial" w:cs="Arial"/>
              <w:i/>
              <w:sz w:val="24"/>
              <w:szCs w:val="24"/>
            </w:rPr>
          </w:pPr>
          <w:r>
            <w:rPr>
              <w:rFonts w:ascii="Arial" w:hAnsi="Arial" w:cs="Arial"/>
              <w:i/>
              <w:sz w:val="24"/>
              <w:szCs w:val="24"/>
            </w:rPr>
            <w:t>Draw left ear.</w:t>
          </w:r>
        </w:p>
        <w:p w14:paraId="012A807E" w14:textId="4EAB4E43" w:rsidR="00B854FD" w:rsidRDefault="00B854FD" w:rsidP="0028020A">
          <w:pPr>
            <w:pStyle w:val="Header"/>
            <w:ind w:left="720"/>
            <w:rPr>
              <w:rFonts w:ascii="Arial" w:hAnsi="Arial" w:cs="Arial"/>
              <w:sz w:val="24"/>
              <w:szCs w:val="24"/>
            </w:rPr>
          </w:pPr>
          <w:r>
            <w:rPr>
              <w:rFonts w:ascii="Arial" w:hAnsi="Arial" w:cs="Arial"/>
              <w:sz w:val="24"/>
              <w:szCs w:val="24"/>
            </w:rPr>
            <w:t>leftEar: create triangle with three lineTos, (190 &amp; 50, 150 &amp; 75, 150 &amp; 30),</w:t>
          </w:r>
        </w:p>
        <w:p w14:paraId="1CE63CA7" w14:textId="55A3D202" w:rsidR="00C70956" w:rsidRPr="00C70956" w:rsidRDefault="00C70956" w:rsidP="0028020A">
          <w:pPr>
            <w:pStyle w:val="Header"/>
            <w:ind w:left="720"/>
            <w:rPr>
              <w:rFonts w:ascii="Arial" w:hAnsi="Arial" w:cs="Arial"/>
              <w:i/>
              <w:sz w:val="24"/>
              <w:szCs w:val="24"/>
            </w:rPr>
          </w:pPr>
          <w:r>
            <w:rPr>
              <w:rFonts w:ascii="Arial" w:hAnsi="Arial" w:cs="Arial"/>
              <w:i/>
              <w:sz w:val="24"/>
              <w:szCs w:val="24"/>
            </w:rPr>
            <w:t>End left ear.</w:t>
          </w:r>
        </w:p>
        <w:p w14:paraId="4D26DBD6" w14:textId="4EE647A8" w:rsidR="00C70956" w:rsidRDefault="00C70956" w:rsidP="0028020A">
          <w:pPr>
            <w:pStyle w:val="Header"/>
            <w:ind w:left="720"/>
            <w:rPr>
              <w:rFonts w:ascii="Arial" w:hAnsi="Arial" w:cs="Arial"/>
              <w:sz w:val="24"/>
              <w:szCs w:val="24"/>
            </w:rPr>
          </w:pPr>
        </w:p>
        <w:p w14:paraId="7357E5CC" w14:textId="06E062D9" w:rsidR="00C70956" w:rsidRPr="00C70956" w:rsidRDefault="00C70956" w:rsidP="0028020A">
          <w:pPr>
            <w:pStyle w:val="Header"/>
            <w:ind w:left="720"/>
            <w:rPr>
              <w:rFonts w:ascii="Arial" w:hAnsi="Arial" w:cs="Arial"/>
              <w:i/>
              <w:sz w:val="24"/>
              <w:szCs w:val="24"/>
            </w:rPr>
          </w:pPr>
          <w:r>
            <w:rPr>
              <w:rFonts w:ascii="Arial" w:hAnsi="Arial" w:cs="Arial"/>
              <w:i/>
              <w:sz w:val="24"/>
              <w:szCs w:val="24"/>
            </w:rPr>
            <w:t>Draw right ear.</w:t>
          </w:r>
        </w:p>
        <w:p w14:paraId="3ABB2C5A" w14:textId="46881EC5" w:rsidR="00B854FD" w:rsidRDefault="00B854FD" w:rsidP="0028020A">
          <w:pPr>
            <w:pStyle w:val="Header"/>
            <w:ind w:left="720"/>
            <w:rPr>
              <w:rFonts w:ascii="Arial" w:hAnsi="Arial" w:cs="Arial"/>
              <w:sz w:val="24"/>
              <w:szCs w:val="24"/>
            </w:rPr>
          </w:pPr>
          <w:r>
            <w:rPr>
              <w:rFonts w:ascii="Arial" w:hAnsi="Arial" w:cs="Arial"/>
              <w:sz w:val="24"/>
              <w:szCs w:val="24"/>
            </w:rPr>
            <w:t>rightEar: create triangle with three lineTos, (250 &amp; 75, 200 &amp; 50, 235 &amp; 30),</w:t>
          </w:r>
        </w:p>
        <w:p w14:paraId="198B447A" w14:textId="4B2F2A59" w:rsidR="00C70956" w:rsidRDefault="00C70956" w:rsidP="0028020A">
          <w:pPr>
            <w:pStyle w:val="Header"/>
            <w:ind w:left="720"/>
            <w:rPr>
              <w:rFonts w:ascii="Arial" w:hAnsi="Arial" w:cs="Arial"/>
              <w:i/>
              <w:sz w:val="24"/>
              <w:szCs w:val="24"/>
            </w:rPr>
          </w:pPr>
          <w:r>
            <w:rPr>
              <w:rFonts w:ascii="Arial" w:hAnsi="Arial" w:cs="Arial"/>
              <w:i/>
              <w:sz w:val="24"/>
              <w:szCs w:val="24"/>
            </w:rPr>
            <w:t>End right ear.</w:t>
          </w:r>
        </w:p>
        <w:p w14:paraId="6B78831A" w14:textId="77777777" w:rsidR="00C70956" w:rsidRDefault="00C70956" w:rsidP="0028020A">
          <w:pPr>
            <w:pStyle w:val="Header"/>
            <w:ind w:left="720"/>
            <w:rPr>
              <w:rFonts w:ascii="Arial" w:hAnsi="Arial" w:cs="Arial"/>
              <w:sz w:val="24"/>
              <w:szCs w:val="24"/>
            </w:rPr>
          </w:pPr>
        </w:p>
        <w:p w14:paraId="2E6ABBEA" w14:textId="6B4CAD4A" w:rsidR="00C70956" w:rsidRPr="00C70956" w:rsidRDefault="00C70956" w:rsidP="0028020A">
          <w:pPr>
            <w:pStyle w:val="Header"/>
            <w:ind w:left="720"/>
            <w:rPr>
              <w:rFonts w:ascii="Arial" w:hAnsi="Arial" w:cs="Arial"/>
              <w:i/>
              <w:sz w:val="24"/>
              <w:szCs w:val="24"/>
            </w:rPr>
          </w:pPr>
          <w:r>
            <w:rPr>
              <w:rFonts w:ascii="Arial" w:hAnsi="Arial" w:cs="Arial"/>
              <w:i/>
              <w:sz w:val="24"/>
              <w:szCs w:val="24"/>
            </w:rPr>
            <w:t>Draw body.</w:t>
          </w:r>
        </w:p>
        <w:p w14:paraId="5531A041" w14:textId="77AD3DF3" w:rsidR="00B854FD" w:rsidRDefault="000136B6" w:rsidP="000136B6">
          <w:pPr>
            <w:pStyle w:val="Header"/>
            <w:numPr>
              <w:ilvl w:val="0"/>
              <w:numId w:val="7"/>
            </w:numPr>
            <w:rPr>
              <w:rFonts w:ascii="Arial" w:hAnsi="Arial" w:cs="Arial"/>
              <w:sz w:val="24"/>
              <w:szCs w:val="24"/>
            </w:rPr>
          </w:pPr>
          <w:r>
            <w:rPr>
              <w:rFonts w:ascii="Arial" w:hAnsi="Arial" w:cs="Arial"/>
              <w:sz w:val="24"/>
              <w:szCs w:val="24"/>
            </w:rPr>
            <w:t xml:space="preserve">Function </w:t>
          </w:r>
          <w:r>
            <w:rPr>
              <w:rFonts w:ascii="Arial" w:hAnsi="Arial" w:cs="Arial"/>
              <w:b/>
              <w:sz w:val="24"/>
              <w:szCs w:val="24"/>
            </w:rPr>
            <w:t>body</w:t>
          </w:r>
          <w:r>
            <w:rPr>
              <w:rFonts w:ascii="Arial" w:hAnsi="Arial" w:cs="Arial"/>
              <w:sz w:val="24"/>
              <w:szCs w:val="24"/>
            </w:rPr>
            <w:t>, (ctx, 200, 180), create circle with the arc function (x, y, 90, 0, 2 * Math.PI),</w:t>
          </w:r>
        </w:p>
        <w:p w14:paraId="4C2E986D" w14:textId="008B79CE" w:rsidR="00C70956" w:rsidRDefault="00C70956" w:rsidP="00C70956">
          <w:pPr>
            <w:pStyle w:val="Header"/>
            <w:rPr>
              <w:rFonts w:ascii="Arial" w:hAnsi="Arial" w:cs="Arial"/>
              <w:sz w:val="24"/>
              <w:szCs w:val="24"/>
            </w:rPr>
          </w:pPr>
        </w:p>
        <w:p w14:paraId="01CC7AA7" w14:textId="5AB81676" w:rsidR="00C70956" w:rsidRPr="00C70956" w:rsidRDefault="00C70956" w:rsidP="00C70956">
          <w:pPr>
            <w:pStyle w:val="Header"/>
            <w:ind w:left="720"/>
            <w:rPr>
              <w:rFonts w:ascii="Arial" w:hAnsi="Arial" w:cs="Arial"/>
              <w:i/>
              <w:sz w:val="24"/>
              <w:szCs w:val="24"/>
            </w:rPr>
          </w:pPr>
          <w:r>
            <w:rPr>
              <w:rFonts w:ascii="Arial" w:hAnsi="Arial" w:cs="Arial"/>
              <w:i/>
              <w:sz w:val="24"/>
              <w:szCs w:val="24"/>
            </w:rPr>
            <w:t>Draw mouth.</w:t>
          </w:r>
        </w:p>
        <w:p w14:paraId="403DFB6F" w14:textId="71633B0B" w:rsidR="000136B6" w:rsidRDefault="000136B6" w:rsidP="000136B6">
          <w:pPr>
            <w:pStyle w:val="Header"/>
            <w:ind w:left="720"/>
            <w:rPr>
              <w:rFonts w:ascii="Arial" w:hAnsi="Arial" w:cs="Arial"/>
              <w:sz w:val="24"/>
              <w:szCs w:val="24"/>
            </w:rPr>
          </w:pPr>
          <w:r>
            <w:rPr>
              <w:rFonts w:ascii="Arial" w:hAnsi="Arial" w:cs="Arial"/>
              <w:sz w:val="24"/>
              <w:szCs w:val="24"/>
            </w:rPr>
            <w:t>Mouth: (</w:t>
          </w:r>
          <w:r w:rsidR="00B54CD1">
            <w:rPr>
              <w:rFonts w:ascii="Arial" w:hAnsi="Arial" w:cs="Arial"/>
              <w:sz w:val="24"/>
              <w:szCs w:val="24"/>
            </w:rPr>
            <w:t>185 &amp; 105, 210 &amp; 100),</w:t>
          </w:r>
        </w:p>
        <w:p w14:paraId="06DD179A" w14:textId="5245E980" w:rsidR="00C70956" w:rsidRPr="00C70956" w:rsidRDefault="00C70956" w:rsidP="000136B6">
          <w:pPr>
            <w:pStyle w:val="Header"/>
            <w:ind w:left="720"/>
            <w:rPr>
              <w:rFonts w:ascii="Arial" w:hAnsi="Arial" w:cs="Arial"/>
              <w:i/>
              <w:sz w:val="24"/>
              <w:szCs w:val="24"/>
            </w:rPr>
          </w:pPr>
          <w:r>
            <w:rPr>
              <w:rFonts w:ascii="Arial" w:hAnsi="Arial" w:cs="Arial"/>
              <w:i/>
              <w:sz w:val="24"/>
              <w:szCs w:val="24"/>
            </w:rPr>
            <w:t>End mouth.</w:t>
          </w:r>
        </w:p>
        <w:p w14:paraId="70252D1D" w14:textId="386EA742" w:rsidR="00C70956" w:rsidRDefault="00C70956" w:rsidP="000136B6">
          <w:pPr>
            <w:pStyle w:val="Header"/>
            <w:ind w:left="720"/>
            <w:rPr>
              <w:rFonts w:ascii="Arial" w:hAnsi="Arial" w:cs="Arial"/>
              <w:sz w:val="24"/>
              <w:szCs w:val="24"/>
            </w:rPr>
          </w:pPr>
        </w:p>
        <w:p w14:paraId="081362E6" w14:textId="5538BD2A" w:rsidR="00C70956" w:rsidRPr="00C70956" w:rsidRDefault="00C70956" w:rsidP="000136B6">
          <w:pPr>
            <w:pStyle w:val="Header"/>
            <w:ind w:left="720"/>
            <w:rPr>
              <w:rFonts w:ascii="Arial" w:hAnsi="Arial" w:cs="Arial"/>
              <w:i/>
              <w:sz w:val="24"/>
              <w:szCs w:val="24"/>
            </w:rPr>
          </w:pPr>
          <w:r>
            <w:rPr>
              <w:rFonts w:ascii="Arial" w:hAnsi="Arial" w:cs="Arial"/>
              <w:i/>
              <w:sz w:val="24"/>
              <w:szCs w:val="24"/>
            </w:rPr>
            <w:t>Draw right leg.</w:t>
          </w:r>
        </w:p>
        <w:p w14:paraId="0B388B35" w14:textId="10EDDEDC" w:rsidR="00B54CD1" w:rsidRDefault="00B54CD1" w:rsidP="000136B6">
          <w:pPr>
            <w:pStyle w:val="Header"/>
            <w:ind w:left="720"/>
            <w:rPr>
              <w:rFonts w:ascii="Arial" w:hAnsi="Arial" w:cs="Arial"/>
              <w:sz w:val="24"/>
              <w:szCs w:val="24"/>
            </w:rPr>
          </w:pPr>
          <w:r>
            <w:rPr>
              <w:rFonts w:ascii="Arial" w:hAnsi="Arial" w:cs="Arial"/>
              <w:sz w:val="24"/>
              <w:szCs w:val="24"/>
            </w:rPr>
            <w:t>rightLeg: (170 &amp; 380, 160 &amp; 250),</w:t>
          </w:r>
        </w:p>
        <w:p w14:paraId="108B6329" w14:textId="64FA8CA3" w:rsidR="00C70956" w:rsidRPr="00C70956" w:rsidRDefault="00C70956" w:rsidP="000136B6">
          <w:pPr>
            <w:pStyle w:val="Header"/>
            <w:ind w:left="720"/>
            <w:rPr>
              <w:rFonts w:ascii="Arial" w:hAnsi="Arial" w:cs="Arial"/>
              <w:i/>
              <w:sz w:val="24"/>
              <w:szCs w:val="24"/>
            </w:rPr>
          </w:pPr>
          <w:r>
            <w:rPr>
              <w:rFonts w:ascii="Arial" w:hAnsi="Arial" w:cs="Arial"/>
              <w:i/>
              <w:sz w:val="24"/>
              <w:szCs w:val="24"/>
            </w:rPr>
            <w:t>End right leg.</w:t>
          </w:r>
        </w:p>
        <w:p w14:paraId="6E0E0992" w14:textId="06A24648" w:rsidR="00C70956" w:rsidRDefault="00C70956" w:rsidP="000136B6">
          <w:pPr>
            <w:pStyle w:val="Header"/>
            <w:ind w:left="720"/>
            <w:rPr>
              <w:rFonts w:ascii="Arial" w:hAnsi="Arial" w:cs="Arial"/>
              <w:sz w:val="24"/>
              <w:szCs w:val="24"/>
            </w:rPr>
          </w:pPr>
        </w:p>
        <w:p w14:paraId="1A6EE1D2" w14:textId="4A58137D" w:rsidR="00C70956" w:rsidRPr="00C70956" w:rsidRDefault="00C70956" w:rsidP="000136B6">
          <w:pPr>
            <w:pStyle w:val="Header"/>
            <w:ind w:left="720"/>
            <w:rPr>
              <w:rFonts w:ascii="Arial" w:hAnsi="Arial" w:cs="Arial"/>
              <w:i/>
              <w:sz w:val="24"/>
              <w:szCs w:val="24"/>
            </w:rPr>
          </w:pPr>
          <w:r>
            <w:rPr>
              <w:rFonts w:ascii="Arial" w:hAnsi="Arial" w:cs="Arial"/>
              <w:i/>
              <w:sz w:val="24"/>
              <w:szCs w:val="24"/>
            </w:rPr>
            <w:t>Draw left leg.</w:t>
          </w:r>
        </w:p>
        <w:p w14:paraId="559CFE08" w14:textId="36D38182" w:rsidR="00B54CD1" w:rsidRDefault="00B54CD1" w:rsidP="000136B6">
          <w:pPr>
            <w:pStyle w:val="Header"/>
            <w:ind w:left="720"/>
            <w:rPr>
              <w:rFonts w:ascii="Arial" w:hAnsi="Arial" w:cs="Arial"/>
              <w:sz w:val="24"/>
              <w:szCs w:val="24"/>
            </w:rPr>
          </w:pPr>
          <w:r>
            <w:rPr>
              <w:rFonts w:ascii="Arial" w:hAnsi="Arial" w:cs="Arial"/>
              <w:sz w:val="24"/>
              <w:szCs w:val="24"/>
            </w:rPr>
            <w:t>leftLeg: (320 &amp; 340, 230 &amp; 250),</w:t>
          </w:r>
        </w:p>
        <w:p w14:paraId="6B1C2FD1" w14:textId="2C5B3132" w:rsidR="00C70956" w:rsidRDefault="00C70956" w:rsidP="000136B6">
          <w:pPr>
            <w:pStyle w:val="Header"/>
            <w:ind w:left="720"/>
            <w:rPr>
              <w:rFonts w:ascii="Arial" w:hAnsi="Arial" w:cs="Arial"/>
              <w:i/>
              <w:sz w:val="24"/>
              <w:szCs w:val="24"/>
            </w:rPr>
          </w:pPr>
          <w:r>
            <w:rPr>
              <w:rFonts w:ascii="Arial" w:hAnsi="Arial" w:cs="Arial"/>
              <w:i/>
              <w:sz w:val="24"/>
              <w:szCs w:val="24"/>
            </w:rPr>
            <w:t>End left leg.</w:t>
          </w:r>
        </w:p>
        <w:p w14:paraId="417B0A54" w14:textId="77777777" w:rsidR="00C70956" w:rsidRPr="00C70956" w:rsidRDefault="00C70956" w:rsidP="000136B6">
          <w:pPr>
            <w:pStyle w:val="Header"/>
            <w:ind w:left="720"/>
            <w:rPr>
              <w:rFonts w:ascii="Arial" w:hAnsi="Arial" w:cs="Arial"/>
              <w:i/>
              <w:sz w:val="24"/>
              <w:szCs w:val="24"/>
            </w:rPr>
          </w:pPr>
        </w:p>
        <w:p w14:paraId="459D5B46" w14:textId="48999713" w:rsidR="00C70956" w:rsidRPr="00C70956" w:rsidRDefault="00C70956" w:rsidP="000136B6">
          <w:pPr>
            <w:pStyle w:val="Header"/>
            <w:ind w:left="720"/>
            <w:rPr>
              <w:rFonts w:ascii="Arial" w:hAnsi="Arial" w:cs="Arial"/>
              <w:i/>
              <w:sz w:val="24"/>
              <w:szCs w:val="24"/>
            </w:rPr>
          </w:pPr>
          <w:r>
            <w:rPr>
              <w:rFonts w:ascii="Arial" w:hAnsi="Arial" w:cs="Arial"/>
              <w:i/>
              <w:sz w:val="24"/>
              <w:szCs w:val="24"/>
            </w:rPr>
            <w:t>Draw right arm.</w:t>
          </w:r>
        </w:p>
        <w:p w14:paraId="1188C8F6" w14:textId="189F81A5" w:rsidR="00B54CD1" w:rsidRDefault="005B4C60" w:rsidP="000136B6">
          <w:pPr>
            <w:pStyle w:val="Header"/>
            <w:ind w:left="720"/>
            <w:rPr>
              <w:rFonts w:ascii="Arial" w:hAnsi="Arial" w:cs="Arial"/>
              <w:sz w:val="24"/>
              <w:szCs w:val="24"/>
            </w:rPr>
          </w:pPr>
          <w:r>
            <w:rPr>
              <w:rFonts w:ascii="Arial" w:hAnsi="Arial" w:cs="Arial"/>
              <w:sz w:val="24"/>
              <w:szCs w:val="24"/>
            </w:rPr>
            <w:t>rightArmone: (135 &amp; 130, 90 &amp; 170),</w:t>
          </w:r>
        </w:p>
        <w:p w14:paraId="3A3D6671" w14:textId="2558CE13" w:rsidR="005B4C60" w:rsidRDefault="005B4C60" w:rsidP="000136B6">
          <w:pPr>
            <w:pStyle w:val="Header"/>
            <w:ind w:left="720"/>
            <w:rPr>
              <w:rFonts w:ascii="Arial" w:hAnsi="Arial" w:cs="Arial"/>
              <w:sz w:val="24"/>
              <w:szCs w:val="24"/>
            </w:rPr>
          </w:pPr>
          <w:r>
            <w:rPr>
              <w:rFonts w:ascii="Arial" w:hAnsi="Arial" w:cs="Arial"/>
              <w:sz w:val="24"/>
              <w:szCs w:val="24"/>
            </w:rPr>
            <w:t>rightArmtwo: (90 &amp; 170, 70 &amp; 180),</w:t>
          </w:r>
        </w:p>
        <w:p w14:paraId="5AE68465" w14:textId="6520DCAC" w:rsidR="00C70956" w:rsidRPr="00C70956" w:rsidRDefault="00C70956" w:rsidP="000136B6">
          <w:pPr>
            <w:pStyle w:val="Header"/>
            <w:ind w:left="720"/>
            <w:rPr>
              <w:rFonts w:ascii="Arial" w:hAnsi="Arial" w:cs="Arial"/>
              <w:i/>
              <w:sz w:val="24"/>
              <w:szCs w:val="24"/>
            </w:rPr>
          </w:pPr>
          <w:r>
            <w:rPr>
              <w:rFonts w:ascii="Arial" w:hAnsi="Arial" w:cs="Arial"/>
              <w:i/>
              <w:sz w:val="24"/>
              <w:szCs w:val="24"/>
            </w:rPr>
            <w:t>End right arm.</w:t>
          </w:r>
        </w:p>
        <w:p w14:paraId="66EA0E9C" w14:textId="5F22E66B" w:rsidR="00887035" w:rsidRPr="00887035" w:rsidRDefault="00887035" w:rsidP="000136B6">
          <w:pPr>
            <w:pStyle w:val="Header"/>
            <w:ind w:left="720"/>
            <w:rPr>
              <w:rFonts w:ascii="Arial" w:hAnsi="Arial" w:cs="Arial"/>
              <w:i/>
              <w:sz w:val="24"/>
              <w:szCs w:val="24"/>
            </w:rPr>
          </w:pPr>
          <w:r>
            <w:rPr>
              <w:rFonts w:ascii="Arial" w:hAnsi="Arial" w:cs="Arial"/>
              <w:i/>
              <w:sz w:val="24"/>
              <w:szCs w:val="24"/>
            </w:rPr>
            <w:lastRenderedPageBreak/>
            <w:t>Draw left arm.</w:t>
          </w:r>
        </w:p>
        <w:p w14:paraId="577B03EC" w14:textId="782CBA0A" w:rsidR="005B4C60" w:rsidRDefault="005B4C60" w:rsidP="000136B6">
          <w:pPr>
            <w:pStyle w:val="Header"/>
            <w:ind w:left="720"/>
            <w:rPr>
              <w:rFonts w:ascii="Arial" w:hAnsi="Arial" w:cs="Arial"/>
              <w:sz w:val="24"/>
              <w:szCs w:val="24"/>
            </w:rPr>
          </w:pPr>
          <w:r>
            <w:rPr>
              <w:rFonts w:ascii="Arial" w:hAnsi="Arial" w:cs="Arial"/>
              <w:sz w:val="24"/>
              <w:szCs w:val="24"/>
            </w:rPr>
            <w:t>leftArmone: (315 &amp; 160, 260 &amp; 125),</w:t>
          </w:r>
        </w:p>
        <w:p w14:paraId="0A5133D6" w14:textId="402567FD" w:rsidR="005B4C60" w:rsidRDefault="005B4C60" w:rsidP="000136B6">
          <w:pPr>
            <w:pStyle w:val="Header"/>
            <w:ind w:left="720"/>
            <w:rPr>
              <w:rFonts w:ascii="Arial" w:hAnsi="Arial" w:cs="Arial"/>
              <w:sz w:val="24"/>
              <w:szCs w:val="24"/>
            </w:rPr>
          </w:pPr>
          <w:r>
            <w:rPr>
              <w:rFonts w:ascii="Arial" w:hAnsi="Arial" w:cs="Arial"/>
              <w:sz w:val="24"/>
              <w:szCs w:val="24"/>
            </w:rPr>
            <w:t>leftArmtwo: (336 &amp; 161, 313 &amp; 159),</w:t>
          </w:r>
        </w:p>
        <w:p w14:paraId="7613278E" w14:textId="653978CC" w:rsidR="00887035" w:rsidRPr="00887035" w:rsidRDefault="00887035" w:rsidP="000136B6">
          <w:pPr>
            <w:pStyle w:val="Header"/>
            <w:ind w:left="720"/>
            <w:rPr>
              <w:rFonts w:ascii="Arial" w:hAnsi="Arial" w:cs="Arial"/>
              <w:i/>
              <w:sz w:val="24"/>
              <w:szCs w:val="24"/>
            </w:rPr>
          </w:pPr>
          <w:r>
            <w:rPr>
              <w:rFonts w:ascii="Arial" w:hAnsi="Arial" w:cs="Arial"/>
              <w:i/>
              <w:sz w:val="24"/>
              <w:szCs w:val="24"/>
            </w:rPr>
            <w:t>End left arm.</w:t>
          </w:r>
        </w:p>
        <w:p w14:paraId="1CFA6A5C" w14:textId="7DF699E1" w:rsidR="00887035" w:rsidRDefault="00887035" w:rsidP="000136B6">
          <w:pPr>
            <w:pStyle w:val="Header"/>
            <w:ind w:left="720"/>
            <w:rPr>
              <w:rFonts w:ascii="Arial" w:hAnsi="Arial" w:cs="Arial"/>
              <w:sz w:val="24"/>
              <w:szCs w:val="24"/>
            </w:rPr>
          </w:pPr>
        </w:p>
        <w:p w14:paraId="787A56D4" w14:textId="1A13803D" w:rsidR="00887035" w:rsidRPr="00887035" w:rsidRDefault="00887035" w:rsidP="000136B6">
          <w:pPr>
            <w:pStyle w:val="Header"/>
            <w:ind w:left="720"/>
            <w:rPr>
              <w:rFonts w:ascii="Arial" w:hAnsi="Arial" w:cs="Arial"/>
              <w:i/>
              <w:sz w:val="24"/>
              <w:szCs w:val="24"/>
            </w:rPr>
          </w:pPr>
          <w:r>
            <w:rPr>
              <w:rFonts w:ascii="Arial" w:hAnsi="Arial" w:cs="Arial"/>
              <w:i/>
              <w:sz w:val="24"/>
              <w:szCs w:val="24"/>
            </w:rPr>
            <w:t>Draw chest.</w:t>
          </w:r>
        </w:p>
        <w:p w14:paraId="3D6D6F23" w14:textId="26788557" w:rsidR="005B4C60" w:rsidRDefault="005B4C60" w:rsidP="000136B6">
          <w:pPr>
            <w:pStyle w:val="Header"/>
            <w:ind w:left="720"/>
            <w:rPr>
              <w:rFonts w:ascii="Arial" w:hAnsi="Arial" w:cs="Arial"/>
              <w:sz w:val="24"/>
              <w:szCs w:val="24"/>
            </w:rPr>
          </w:pPr>
          <w:r>
            <w:rPr>
              <w:rFonts w:ascii="Arial" w:hAnsi="Arial" w:cs="Arial"/>
              <w:sz w:val="24"/>
              <w:szCs w:val="24"/>
            </w:rPr>
            <w:t>chest: create circle with arc function, (x, y, 60, 3, 3 * Math.PI),</w:t>
          </w:r>
        </w:p>
        <w:p w14:paraId="0535B209" w14:textId="60D9904D" w:rsidR="00C70956" w:rsidRDefault="00887035" w:rsidP="000136B6">
          <w:pPr>
            <w:pStyle w:val="Header"/>
            <w:ind w:left="720"/>
            <w:rPr>
              <w:rFonts w:ascii="Arial" w:hAnsi="Arial" w:cs="Arial"/>
              <w:sz w:val="24"/>
              <w:szCs w:val="24"/>
            </w:rPr>
          </w:pPr>
          <w:r>
            <w:rPr>
              <w:rFonts w:ascii="Arial" w:hAnsi="Arial" w:cs="Arial"/>
              <w:i/>
              <w:sz w:val="24"/>
              <w:szCs w:val="24"/>
            </w:rPr>
            <w:t>End chest.</w:t>
          </w:r>
        </w:p>
        <w:p w14:paraId="296CD2F5" w14:textId="1EDB7AEF" w:rsidR="00C70956" w:rsidRDefault="00C70956" w:rsidP="000136B6">
          <w:pPr>
            <w:pStyle w:val="Header"/>
            <w:ind w:left="720"/>
            <w:rPr>
              <w:rFonts w:ascii="Arial" w:hAnsi="Arial" w:cs="Arial"/>
              <w:i/>
              <w:sz w:val="24"/>
              <w:szCs w:val="24"/>
            </w:rPr>
          </w:pPr>
          <w:r>
            <w:rPr>
              <w:rFonts w:ascii="Arial" w:hAnsi="Arial" w:cs="Arial"/>
              <w:i/>
              <w:sz w:val="24"/>
              <w:szCs w:val="24"/>
            </w:rPr>
            <w:t>End body.</w:t>
          </w:r>
        </w:p>
        <w:p w14:paraId="6507EBE1" w14:textId="3A4A94F8" w:rsidR="00887035" w:rsidRDefault="00887035" w:rsidP="000136B6">
          <w:pPr>
            <w:pStyle w:val="Header"/>
            <w:ind w:left="720"/>
            <w:rPr>
              <w:rFonts w:ascii="Arial" w:hAnsi="Arial" w:cs="Arial"/>
              <w:i/>
              <w:sz w:val="24"/>
              <w:szCs w:val="24"/>
            </w:rPr>
          </w:pPr>
        </w:p>
        <w:p w14:paraId="5A41B87F" w14:textId="2E6711FC" w:rsidR="00887035" w:rsidRPr="00C70956" w:rsidRDefault="00887035" w:rsidP="000136B6">
          <w:pPr>
            <w:pStyle w:val="Header"/>
            <w:ind w:left="720"/>
            <w:rPr>
              <w:rFonts w:ascii="Arial" w:hAnsi="Arial" w:cs="Arial"/>
              <w:i/>
              <w:sz w:val="24"/>
              <w:szCs w:val="24"/>
            </w:rPr>
          </w:pPr>
          <w:r>
            <w:rPr>
              <w:rFonts w:ascii="Arial" w:hAnsi="Arial" w:cs="Arial"/>
              <w:i/>
              <w:sz w:val="24"/>
              <w:szCs w:val="24"/>
            </w:rPr>
            <w:t>Draw cocktail.</w:t>
          </w:r>
        </w:p>
        <w:p w14:paraId="104D1965" w14:textId="77777777" w:rsidR="005B4C60" w:rsidRDefault="005B4C60" w:rsidP="005B4C60">
          <w:pPr>
            <w:pStyle w:val="Header"/>
            <w:numPr>
              <w:ilvl w:val="0"/>
              <w:numId w:val="7"/>
            </w:numPr>
            <w:rPr>
              <w:rFonts w:ascii="Arial" w:hAnsi="Arial" w:cs="Arial"/>
              <w:sz w:val="24"/>
              <w:szCs w:val="24"/>
            </w:rPr>
          </w:pPr>
          <w:r>
            <w:rPr>
              <w:rFonts w:ascii="Arial" w:hAnsi="Arial" w:cs="Arial"/>
              <w:sz w:val="24"/>
              <w:szCs w:val="24"/>
            </w:rPr>
            <w:t>cocktailTop: create triangle with three lineTos, (53 &amp; 144, 80 &amp; 142, 68 &amp; 160),</w:t>
          </w:r>
        </w:p>
        <w:p w14:paraId="1BE214D7" w14:textId="0AC7071C" w:rsidR="005B4C60" w:rsidRDefault="005B4C60" w:rsidP="005B4C60">
          <w:pPr>
            <w:pStyle w:val="Header"/>
            <w:ind w:left="720"/>
            <w:rPr>
              <w:rFonts w:ascii="Arial" w:hAnsi="Arial" w:cs="Arial"/>
              <w:sz w:val="24"/>
              <w:szCs w:val="24"/>
            </w:rPr>
          </w:pPr>
          <w:r>
            <w:rPr>
              <w:rFonts w:ascii="Arial" w:hAnsi="Arial" w:cs="Arial"/>
              <w:sz w:val="24"/>
              <w:szCs w:val="24"/>
            </w:rPr>
            <w:t>Fill = #2D0157,</w:t>
          </w:r>
        </w:p>
        <w:p w14:paraId="10688136" w14:textId="6AEE712C" w:rsidR="005B4C60" w:rsidRDefault="005B4C60" w:rsidP="005B4C60">
          <w:pPr>
            <w:pStyle w:val="Header"/>
            <w:ind w:left="720"/>
            <w:rPr>
              <w:rFonts w:ascii="Arial" w:hAnsi="Arial" w:cs="Arial"/>
              <w:sz w:val="24"/>
              <w:szCs w:val="24"/>
            </w:rPr>
          </w:pPr>
          <w:r>
            <w:rPr>
              <w:rFonts w:ascii="Arial" w:hAnsi="Arial" w:cs="Arial"/>
              <w:sz w:val="24"/>
              <w:szCs w:val="24"/>
            </w:rPr>
            <w:t>cocktailBottom: (72 &amp; 180, 68 &amp; 180),</w:t>
          </w:r>
        </w:p>
        <w:p w14:paraId="5878990C" w14:textId="1E0E6F8C" w:rsidR="005B4C60" w:rsidRDefault="005B4C60" w:rsidP="005B4C60">
          <w:pPr>
            <w:pStyle w:val="Header"/>
            <w:ind w:left="720"/>
            <w:rPr>
              <w:rFonts w:ascii="Arial" w:hAnsi="Arial" w:cs="Arial"/>
              <w:sz w:val="24"/>
              <w:szCs w:val="24"/>
            </w:rPr>
          </w:pPr>
          <w:r>
            <w:rPr>
              <w:rFonts w:ascii="Arial" w:hAnsi="Arial" w:cs="Arial"/>
              <w:sz w:val="24"/>
              <w:szCs w:val="24"/>
            </w:rPr>
            <w:t>Fill = #000,</w:t>
          </w:r>
        </w:p>
        <w:p w14:paraId="2AD9FCEA" w14:textId="7D50BFA7" w:rsidR="005B4C60" w:rsidRDefault="005B4C60" w:rsidP="005B4C60">
          <w:pPr>
            <w:pStyle w:val="Header"/>
            <w:ind w:left="720"/>
            <w:rPr>
              <w:rFonts w:ascii="Arial" w:hAnsi="Arial" w:cs="Arial"/>
              <w:sz w:val="24"/>
              <w:szCs w:val="24"/>
            </w:rPr>
          </w:pPr>
          <w:r>
            <w:rPr>
              <w:rFonts w:ascii="Arial" w:hAnsi="Arial" w:cs="Arial"/>
              <w:sz w:val="24"/>
              <w:szCs w:val="24"/>
            </w:rPr>
            <w:t xml:space="preserve">cocktailEnd: </w:t>
          </w:r>
          <w:r w:rsidR="00B5604D">
            <w:rPr>
              <w:rFonts w:ascii="Arial" w:hAnsi="Arial" w:cs="Arial"/>
              <w:sz w:val="24"/>
              <w:szCs w:val="24"/>
            </w:rPr>
            <w:t>(68 &amp; 158, 70 &amp; 180),</w:t>
          </w:r>
        </w:p>
        <w:p w14:paraId="1DD555DE" w14:textId="38428E29" w:rsidR="00B5604D" w:rsidRDefault="00B5604D" w:rsidP="005B4C60">
          <w:pPr>
            <w:pStyle w:val="Header"/>
            <w:ind w:left="720"/>
            <w:rPr>
              <w:rFonts w:ascii="Arial" w:hAnsi="Arial" w:cs="Arial"/>
              <w:sz w:val="24"/>
              <w:szCs w:val="24"/>
            </w:rPr>
          </w:pPr>
          <w:r>
            <w:rPr>
              <w:rFonts w:ascii="Arial" w:hAnsi="Arial" w:cs="Arial"/>
              <w:sz w:val="24"/>
              <w:szCs w:val="24"/>
            </w:rPr>
            <w:t>Fill = #6139FF.</w:t>
          </w:r>
        </w:p>
        <w:p w14:paraId="6C54910F" w14:textId="1A939EBC" w:rsidR="00B5604D" w:rsidRDefault="00887035" w:rsidP="005B4C60">
          <w:pPr>
            <w:pStyle w:val="Header"/>
            <w:ind w:left="720"/>
            <w:rPr>
              <w:rFonts w:ascii="Arial" w:hAnsi="Arial" w:cs="Arial"/>
              <w:i/>
              <w:sz w:val="24"/>
              <w:szCs w:val="24"/>
            </w:rPr>
          </w:pPr>
          <w:r>
            <w:rPr>
              <w:rFonts w:ascii="Arial" w:hAnsi="Arial" w:cs="Arial"/>
              <w:i/>
              <w:sz w:val="24"/>
              <w:szCs w:val="24"/>
            </w:rPr>
            <w:t>End cocktail</w:t>
          </w:r>
          <w:r w:rsidR="002964A7">
            <w:rPr>
              <w:rFonts w:ascii="Arial" w:hAnsi="Arial" w:cs="Arial"/>
              <w:i/>
              <w:sz w:val="24"/>
              <w:szCs w:val="24"/>
            </w:rPr>
            <w:t>.</w:t>
          </w:r>
        </w:p>
        <w:p w14:paraId="2C3D658B" w14:textId="6D45C5A3" w:rsidR="00152AAD" w:rsidRDefault="00152AAD" w:rsidP="005B4C60">
          <w:pPr>
            <w:pStyle w:val="Header"/>
            <w:ind w:left="720"/>
            <w:rPr>
              <w:rFonts w:ascii="Arial" w:hAnsi="Arial" w:cs="Arial"/>
              <w:i/>
              <w:sz w:val="24"/>
              <w:szCs w:val="24"/>
            </w:rPr>
          </w:pPr>
        </w:p>
        <w:p w14:paraId="28BBFA13" w14:textId="7B53968D" w:rsidR="00152AAD" w:rsidRDefault="00152AAD" w:rsidP="005B4C60">
          <w:pPr>
            <w:pStyle w:val="Header"/>
            <w:ind w:left="720"/>
            <w:rPr>
              <w:rFonts w:ascii="Arial" w:hAnsi="Arial" w:cs="Arial"/>
              <w:i/>
              <w:sz w:val="36"/>
              <w:szCs w:val="36"/>
              <w:highlight w:val="lightGray"/>
            </w:rPr>
          </w:pPr>
          <w:r>
            <w:rPr>
              <w:rFonts w:ascii="Arial" w:hAnsi="Arial" w:cs="Arial"/>
              <w:i/>
              <w:sz w:val="36"/>
              <w:szCs w:val="36"/>
              <w:highlight w:val="lightGray"/>
            </w:rPr>
            <w:t>Animated Piece Pseudo Code</w:t>
          </w:r>
        </w:p>
        <w:p w14:paraId="4C6A8186" w14:textId="77777777" w:rsidR="009741B1" w:rsidRDefault="009741B1" w:rsidP="009741B1">
          <w:pPr>
            <w:pStyle w:val="Header"/>
            <w:rPr>
              <w:rFonts w:ascii="Arial" w:hAnsi="Arial" w:cs="Arial"/>
              <w:sz w:val="36"/>
              <w:szCs w:val="36"/>
              <w:highlight w:val="lightGray"/>
            </w:rPr>
          </w:pPr>
        </w:p>
        <w:p w14:paraId="455D02F7" w14:textId="6311E400" w:rsidR="00385DB5" w:rsidRPr="009741B1" w:rsidRDefault="009741B1" w:rsidP="009741B1">
          <w:pPr>
            <w:pStyle w:val="Header"/>
            <w:numPr>
              <w:ilvl w:val="0"/>
              <w:numId w:val="7"/>
            </w:numPr>
            <w:rPr>
              <w:rFonts w:ascii="Arial" w:hAnsi="Arial" w:cs="Arial"/>
              <w:sz w:val="24"/>
              <w:szCs w:val="24"/>
            </w:rPr>
          </w:pPr>
          <w:r>
            <w:rPr>
              <w:rFonts w:ascii="Arial" w:hAnsi="Arial" w:cs="Arial"/>
              <w:sz w:val="24"/>
              <w:szCs w:val="24"/>
            </w:rPr>
            <w:t>Declare canvas as 380 x 380,</w:t>
          </w:r>
        </w:p>
        <w:p w14:paraId="08FEE609" w14:textId="24EA0EA1" w:rsidR="009741B1" w:rsidRDefault="009741B1" w:rsidP="009741B1">
          <w:pPr>
            <w:pStyle w:val="Header"/>
            <w:numPr>
              <w:ilvl w:val="0"/>
              <w:numId w:val="7"/>
            </w:numPr>
            <w:rPr>
              <w:rFonts w:ascii="Arial" w:hAnsi="Arial" w:cs="Arial"/>
              <w:sz w:val="24"/>
              <w:szCs w:val="24"/>
            </w:rPr>
          </w:pPr>
          <w:r>
            <w:rPr>
              <w:rFonts w:ascii="Arial" w:hAnsi="Arial" w:cs="Arial"/>
              <w:sz w:val="24"/>
              <w:szCs w:val="24"/>
            </w:rPr>
            <w:t>Assign variables to integers (x = 3, y = 20, speed = 5),</w:t>
          </w:r>
        </w:p>
        <w:p w14:paraId="42400E87" w14:textId="5D1B2316" w:rsidR="009741B1" w:rsidRDefault="009741B1" w:rsidP="009741B1">
          <w:pPr>
            <w:pStyle w:val="Header"/>
            <w:ind w:left="720"/>
            <w:rPr>
              <w:rFonts w:ascii="Arial" w:hAnsi="Arial" w:cs="Arial"/>
              <w:sz w:val="24"/>
              <w:szCs w:val="24"/>
            </w:rPr>
          </w:pPr>
        </w:p>
        <w:p w14:paraId="01A696E4" w14:textId="63CC776D" w:rsidR="009741B1" w:rsidRDefault="009741B1" w:rsidP="009741B1">
          <w:pPr>
            <w:pStyle w:val="Header"/>
            <w:ind w:left="720"/>
            <w:rPr>
              <w:rFonts w:ascii="Arial" w:hAnsi="Arial" w:cs="Arial"/>
              <w:i/>
              <w:sz w:val="24"/>
              <w:szCs w:val="24"/>
            </w:rPr>
          </w:pPr>
          <w:r>
            <w:rPr>
              <w:rFonts w:ascii="Arial" w:hAnsi="Arial" w:cs="Arial"/>
              <w:i/>
              <w:sz w:val="24"/>
              <w:szCs w:val="24"/>
            </w:rPr>
            <w:t>Start animat</w:t>
          </w:r>
          <w:r w:rsidR="00984978">
            <w:rPr>
              <w:rFonts w:ascii="Arial" w:hAnsi="Arial" w:cs="Arial"/>
              <w:i/>
              <w:sz w:val="24"/>
              <w:szCs w:val="24"/>
            </w:rPr>
            <w:t>e</w:t>
          </w:r>
          <w:r>
            <w:rPr>
              <w:rFonts w:ascii="Arial" w:hAnsi="Arial" w:cs="Arial"/>
              <w:i/>
              <w:sz w:val="24"/>
              <w:szCs w:val="24"/>
            </w:rPr>
            <w:t xml:space="preserve"> function</w:t>
          </w:r>
        </w:p>
        <w:p w14:paraId="32D942C0" w14:textId="1152D17B" w:rsidR="009741B1" w:rsidRPr="001A1711" w:rsidRDefault="001A1711" w:rsidP="001A1711">
          <w:pPr>
            <w:pStyle w:val="Header"/>
            <w:numPr>
              <w:ilvl w:val="0"/>
              <w:numId w:val="7"/>
            </w:numPr>
            <w:rPr>
              <w:rFonts w:ascii="Arial" w:hAnsi="Arial" w:cs="Arial"/>
              <w:sz w:val="24"/>
              <w:szCs w:val="24"/>
            </w:rPr>
          </w:pPr>
          <w:r>
            <w:rPr>
              <w:rFonts w:ascii="Arial" w:hAnsi="Arial" w:cs="Arial"/>
              <w:sz w:val="24"/>
              <w:szCs w:val="24"/>
            </w:rPr>
            <w:t xml:space="preserve">Function </w:t>
          </w:r>
          <w:r w:rsidRPr="00984978">
            <w:rPr>
              <w:rFonts w:ascii="Arial" w:hAnsi="Arial" w:cs="Arial"/>
              <w:b/>
              <w:sz w:val="24"/>
              <w:szCs w:val="24"/>
            </w:rPr>
            <w:t>a</w:t>
          </w:r>
          <w:r>
            <w:rPr>
              <w:rFonts w:ascii="Arial" w:hAnsi="Arial" w:cs="Arial"/>
              <w:b/>
              <w:sz w:val="24"/>
              <w:szCs w:val="24"/>
            </w:rPr>
            <w:t>nimate</w:t>
          </w:r>
          <w:r w:rsidR="00984978">
            <w:rPr>
              <w:rFonts w:ascii="Arial" w:hAnsi="Arial" w:cs="Arial"/>
              <w:b/>
              <w:sz w:val="24"/>
              <w:szCs w:val="24"/>
            </w:rPr>
            <w:t>,</w:t>
          </w:r>
        </w:p>
        <w:p w14:paraId="4C574C28" w14:textId="79CDF752" w:rsidR="00E57F5E" w:rsidRDefault="00984978" w:rsidP="00E57F5E">
          <w:pPr>
            <w:pStyle w:val="Header"/>
            <w:ind w:left="720"/>
            <w:rPr>
              <w:rFonts w:ascii="Arial" w:hAnsi="Arial" w:cs="Arial"/>
              <w:sz w:val="24"/>
              <w:szCs w:val="24"/>
            </w:rPr>
          </w:pPr>
          <w:r>
            <w:rPr>
              <w:rFonts w:ascii="Arial" w:hAnsi="Arial" w:cs="Arial"/>
              <w:sz w:val="24"/>
              <w:szCs w:val="24"/>
            </w:rPr>
            <w:t xml:space="preserve">Perform animation, </w:t>
          </w:r>
        </w:p>
        <w:p w14:paraId="43D8503B" w14:textId="183883DB" w:rsidR="00984978" w:rsidRDefault="00984978" w:rsidP="001A1711">
          <w:pPr>
            <w:pStyle w:val="Header"/>
            <w:ind w:left="720"/>
            <w:rPr>
              <w:rFonts w:ascii="Arial" w:hAnsi="Arial" w:cs="Arial"/>
              <w:sz w:val="24"/>
              <w:szCs w:val="24"/>
            </w:rPr>
          </w:pPr>
          <w:r>
            <w:rPr>
              <w:rFonts w:ascii="Arial" w:hAnsi="Arial" w:cs="Arial"/>
              <w:sz w:val="24"/>
              <w:szCs w:val="24"/>
            </w:rPr>
            <w:t>Call “</w:t>
          </w:r>
          <w:r w:rsidRPr="00984978">
            <w:rPr>
              <w:rFonts w:ascii="Arial" w:hAnsi="Arial" w:cs="Arial"/>
              <w:b/>
              <w:sz w:val="24"/>
              <w:szCs w:val="24"/>
            </w:rPr>
            <w:t>animate</w:t>
          </w:r>
          <w:r>
            <w:rPr>
              <w:rFonts w:ascii="Arial" w:hAnsi="Arial" w:cs="Arial"/>
              <w:sz w:val="24"/>
              <w:szCs w:val="24"/>
            </w:rPr>
            <w:t>” function,</w:t>
          </w:r>
        </w:p>
        <w:p w14:paraId="29CDAABA" w14:textId="3EB5CD97" w:rsidR="00E57F5E" w:rsidRDefault="00984978" w:rsidP="00E57F5E">
          <w:pPr>
            <w:pStyle w:val="Header"/>
            <w:ind w:left="720"/>
            <w:rPr>
              <w:rFonts w:ascii="Arial" w:hAnsi="Arial" w:cs="Arial"/>
              <w:sz w:val="24"/>
              <w:szCs w:val="24"/>
            </w:rPr>
          </w:pPr>
          <w:r>
            <w:rPr>
              <w:rFonts w:ascii="Arial" w:hAnsi="Arial" w:cs="Arial"/>
              <w:sz w:val="24"/>
              <w:szCs w:val="24"/>
            </w:rPr>
            <w:t>Update animation before next repaint,</w:t>
          </w:r>
        </w:p>
        <w:p w14:paraId="314812A6" w14:textId="6595FB81" w:rsidR="00984978" w:rsidRDefault="00984978" w:rsidP="001A1711">
          <w:pPr>
            <w:pStyle w:val="Header"/>
            <w:ind w:left="720"/>
            <w:rPr>
              <w:rFonts w:ascii="Arial" w:hAnsi="Arial" w:cs="Arial"/>
              <w:sz w:val="24"/>
              <w:szCs w:val="24"/>
            </w:rPr>
          </w:pPr>
          <w:r>
            <w:rPr>
              <w:rFonts w:ascii="Arial" w:hAnsi="Arial" w:cs="Arial"/>
              <w:sz w:val="24"/>
              <w:szCs w:val="24"/>
            </w:rPr>
            <w:t>3 with the addition of 5 (x += 5)</w:t>
          </w:r>
        </w:p>
        <w:p w14:paraId="1F6FC9A1" w14:textId="1985705A" w:rsidR="00E57F5E" w:rsidRDefault="00984978" w:rsidP="00E57F5E">
          <w:pPr>
            <w:pStyle w:val="Header"/>
            <w:ind w:left="720"/>
            <w:rPr>
              <w:rFonts w:ascii="Arial" w:hAnsi="Arial" w:cs="Arial"/>
              <w:sz w:val="24"/>
              <w:szCs w:val="24"/>
            </w:rPr>
          </w:pPr>
          <w:r>
            <w:rPr>
              <w:rFonts w:ascii="Arial" w:hAnsi="Arial" w:cs="Arial"/>
              <w:sz w:val="24"/>
              <w:szCs w:val="24"/>
            </w:rPr>
            <w:t xml:space="preserve">If </w:t>
          </w:r>
          <w:r w:rsidR="001033BC">
            <w:rPr>
              <w:rFonts w:ascii="Arial" w:hAnsi="Arial" w:cs="Arial"/>
              <w:sz w:val="24"/>
              <w:szCs w:val="24"/>
            </w:rPr>
            <w:t>3 is less than 5</w:t>
          </w:r>
          <w:r w:rsidR="00832D79">
            <w:rPr>
              <w:rFonts w:ascii="Arial" w:hAnsi="Arial" w:cs="Arial"/>
              <w:sz w:val="24"/>
              <w:szCs w:val="24"/>
            </w:rPr>
            <w:t>, which is true,</w:t>
          </w:r>
          <w:r w:rsidR="00E57F5E">
            <w:rPr>
              <w:rFonts w:ascii="Arial" w:hAnsi="Arial" w:cs="Arial"/>
              <w:sz w:val="24"/>
              <w:szCs w:val="24"/>
            </w:rPr>
            <w:t xml:space="preserve"> then the outcome will be</w:t>
          </w:r>
          <w:r w:rsidR="00832D79">
            <w:rPr>
              <w:rFonts w:ascii="Arial" w:hAnsi="Arial" w:cs="Arial"/>
              <w:sz w:val="24"/>
              <w:szCs w:val="24"/>
            </w:rPr>
            <w:t xml:space="preserve"> true. If it weren’t, it would be false;</w:t>
          </w:r>
        </w:p>
        <w:p w14:paraId="5C3F34EC" w14:textId="37835816" w:rsidR="00921144" w:rsidRDefault="00921144" w:rsidP="00E57F5E">
          <w:pPr>
            <w:pStyle w:val="Header"/>
            <w:ind w:left="720"/>
            <w:rPr>
              <w:rFonts w:ascii="Arial" w:hAnsi="Arial" w:cs="Arial"/>
              <w:sz w:val="24"/>
              <w:szCs w:val="24"/>
            </w:rPr>
          </w:pPr>
          <w:r>
            <w:rPr>
              <w:rFonts w:ascii="Arial" w:hAnsi="Arial" w:cs="Arial"/>
              <w:sz w:val="24"/>
              <w:szCs w:val="24"/>
            </w:rPr>
            <w:t xml:space="preserve">Then if </w:t>
          </w:r>
          <w:r w:rsidR="00832D79">
            <w:rPr>
              <w:rFonts w:ascii="Arial" w:hAnsi="Arial" w:cs="Arial"/>
              <w:sz w:val="24"/>
              <w:szCs w:val="24"/>
            </w:rPr>
            <w:t>3 is greater than or equal to 10</w:t>
          </w:r>
          <w:r w:rsidR="00E95F83">
            <w:rPr>
              <w:rFonts w:ascii="Arial" w:hAnsi="Arial" w:cs="Arial"/>
              <w:sz w:val="24"/>
              <w:szCs w:val="24"/>
            </w:rPr>
            <w:t>;</w:t>
          </w:r>
        </w:p>
        <w:p w14:paraId="44D7101F" w14:textId="15DE7CA4" w:rsidR="00897C27" w:rsidRDefault="00897C27" w:rsidP="00E57F5E">
          <w:pPr>
            <w:pStyle w:val="Header"/>
            <w:ind w:left="720"/>
            <w:rPr>
              <w:rFonts w:ascii="Arial" w:hAnsi="Arial" w:cs="Arial"/>
              <w:i/>
              <w:sz w:val="24"/>
              <w:szCs w:val="24"/>
            </w:rPr>
          </w:pPr>
          <w:r>
            <w:rPr>
              <w:rFonts w:ascii="Arial" w:hAnsi="Arial" w:cs="Arial"/>
              <w:i/>
              <w:sz w:val="24"/>
              <w:szCs w:val="24"/>
            </w:rPr>
            <w:t>End animate function.</w:t>
          </w:r>
        </w:p>
        <w:p w14:paraId="1360626B" w14:textId="7CC94D3E" w:rsidR="00897C27" w:rsidRPr="00897C27" w:rsidRDefault="00897C27" w:rsidP="00E57F5E">
          <w:pPr>
            <w:pStyle w:val="Header"/>
            <w:ind w:left="720"/>
            <w:rPr>
              <w:rFonts w:ascii="Arial" w:hAnsi="Arial" w:cs="Arial"/>
              <w:sz w:val="24"/>
              <w:szCs w:val="24"/>
            </w:rPr>
          </w:pPr>
          <w:r>
            <w:rPr>
              <w:rFonts w:ascii="Arial" w:hAnsi="Arial" w:cs="Arial"/>
              <w:sz w:val="24"/>
              <w:szCs w:val="24"/>
            </w:rPr>
            <w:t>D</w:t>
          </w:r>
        </w:p>
        <w:p w14:paraId="27540E82" w14:textId="74D4F642" w:rsidR="00E95F83" w:rsidRDefault="00E95F83" w:rsidP="00E57F5E">
          <w:pPr>
            <w:pStyle w:val="Header"/>
            <w:ind w:left="720"/>
            <w:rPr>
              <w:rFonts w:ascii="Arial" w:hAnsi="Arial" w:cs="Arial"/>
              <w:sz w:val="24"/>
              <w:szCs w:val="24"/>
            </w:rPr>
          </w:pPr>
        </w:p>
        <w:p w14:paraId="13D2FD4D" w14:textId="77777777" w:rsidR="00E57F5E" w:rsidRDefault="00E57F5E" w:rsidP="001A1711">
          <w:pPr>
            <w:pStyle w:val="Header"/>
            <w:ind w:left="720"/>
            <w:rPr>
              <w:rFonts w:ascii="Arial" w:hAnsi="Arial" w:cs="Arial"/>
              <w:sz w:val="24"/>
              <w:szCs w:val="24"/>
            </w:rPr>
          </w:pPr>
        </w:p>
        <w:p w14:paraId="5E19FB9F" w14:textId="7A906432" w:rsidR="00984978" w:rsidRDefault="00984978" w:rsidP="001A1711">
          <w:pPr>
            <w:pStyle w:val="Header"/>
            <w:ind w:left="720"/>
            <w:rPr>
              <w:rFonts w:ascii="Arial" w:hAnsi="Arial" w:cs="Arial"/>
              <w:sz w:val="24"/>
              <w:szCs w:val="24"/>
            </w:rPr>
          </w:pPr>
        </w:p>
        <w:p w14:paraId="1060D1FF" w14:textId="4B381F18" w:rsidR="00984978" w:rsidRDefault="00984978" w:rsidP="001A1711">
          <w:pPr>
            <w:pStyle w:val="Header"/>
            <w:ind w:left="720"/>
            <w:rPr>
              <w:rFonts w:ascii="Arial" w:hAnsi="Arial" w:cs="Arial"/>
              <w:sz w:val="24"/>
              <w:szCs w:val="24"/>
            </w:rPr>
          </w:pPr>
        </w:p>
        <w:p w14:paraId="430DC285" w14:textId="7EB0E86F" w:rsidR="00984978" w:rsidRDefault="00984978" w:rsidP="001A1711">
          <w:pPr>
            <w:pStyle w:val="Header"/>
            <w:ind w:left="720"/>
            <w:rPr>
              <w:rFonts w:ascii="Arial" w:hAnsi="Arial" w:cs="Arial"/>
              <w:sz w:val="24"/>
              <w:szCs w:val="24"/>
            </w:rPr>
          </w:pPr>
        </w:p>
        <w:p w14:paraId="63D1F17E" w14:textId="4C05359F" w:rsidR="00984978" w:rsidRDefault="00984978" w:rsidP="001A1711">
          <w:pPr>
            <w:pStyle w:val="Header"/>
            <w:ind w:left="720"/>
            <w:rPr>
              <w:rFonts w:ascii="Arial" w:hAnsi="Arial" w:cs="Arial"/>
              <w:sz w:val="24"/>
              <w:szCs w:val="24"/>
            </w:rPr>
          </w:pPr>
        </w:p>
        <w:p w14:paraId="7EE704DA" w14:textId="7D809F57" w:rsidR="00984978" w:rsidRDefault="00984978" w:rsidP="001A1711">
          <w:pPr>
            <w:pStyle w:val="Header"/>
            <w:ind w:left="720"/>
            <w:rPr>
              <w:rFonts w:ascii="Arial" w:hAnsi="Arial" w:cs="Arial"/>
              <w:sz w:val="24"/>
              <w:szCs w:val="24"/>
            </w:rPr>
          </w:pPr>
        </w:p>
        <w:p w14:paraId="4A6DB61B" w14:textId="77777777" w:rsidR="00984978" w:rsidRDefault="00984978" w:rsidP="001A1711">
          <w:pPr>
            <w:pStyle w:val="Header"/>
            <w:ind w:left="720"/>
            <w:rPr>
              <w:rFonts w:ascii="Arial" w:hAnsi="Arial" w:cs="Arial"/>
              <w:sz w:val="24"/>
              <w:szCs w:val="24"/>
            </w:rPr>
          </w:pPr>
        </w:p>
        <w:p w14:paraId="01FA28D0" w14:textId="77777777" w:rsidR="00984978" w:rsidRDefault="00984978" w:rsidP="001A1711">
          <w:pPr>
            <w:pStyle w:val="Header"/>
            <w:ind w:left="720"/>
            <w:rPr>
              <w:rFonts w:ascii="Arial" w:hAnsi="Arial" w:cs="Arial"/>
              <w:sz w:val="24"/>
              <w:szCs w:val="24"/>
            </w:rPr>
          </w:pPr>
        </w:p>
        <w:p w14:paraId="6388DE28" w14:textId="5A97E70E" w:rsidR="001A1711" w:rsidRDefault="001A1711" w:rsidP="001A1711">
          <w:pPr>
            <w:pStyle w:val="Header"/>
            <w:ind w:left="720"/>
            <w:rPr>
              <w:rFonts w:ascii="Arial" w:hAnsi="Arial" w:cs="Arial"/>
              <w:sz w:val="24"/>
              <w:szCs w:val="24"/>
            </w:rPr>
          </w:pPr>
        </w:p>
        <w:p w14:paraId="1087D95C" w14:textId="66215969" w:rsidR="001A1711" w:rsidRDefault="001A1711" w:rsidP="001A1711">
          <w:pPr>
            <w:pStyle w:val="Header"/>
            <w:ind w:left="720"/>
            <w:rPr>
              <w:rFonts w:ascii="Arial" w:hAnsi="Arial" w:cs="Arial"/>
              <w:i/>
              <w:sz w:val="24"/>
              <w:szCs w:val="24"/>
            </w:rPr>
          </w:pPr>
          <w:r>
            <w:rPr>
              <w:rFonts w:ascii="Arial" w:hAnsi="Arial" w:cs="Arial"/>
              <w:i/>
              <w:sz w:val="24"/>
              <w:szCs w:val="24"/>
            </w:rPr>
            <w:t>End animat</w:t>
          </w:r>
          <w:r w:rsidR="00984978">
            <w:rPr>
              <w:rFonts w:ascii="Arial" w:hAnsi="Arial" w:cs="Arial"/>
              <w:i/>
              <w:sz w:val="24"/>
              <w:szCs w:val="24"/>
            </w:rPr>
            <w:t>e</w:t>
          </w:r>
          <w:r>
            <w:rPr>
              <w:rFonts w:ascii="Arial" w:hAnsi="Arial" w:cs="Arial"/>
              <w:i/>
              <w:sz w:val="24"/>
              <w:szCs w:val="24"/>
            </w:rPr>
            <w:t xml:space="preserve"> function</w:t>
          </w:r>
        </w:p>
        <w:p w14:paraId="286FED3C" w14:textId="58C6A07A" w:rsidR="00897C27" w:rsidRDefault="00897C27" w:rsidP="001A1711">
          <w:pPr>
            <w:pStyle w:val="Header"/>
            <w:ind w:left="720"/>
            <w:rPr>
              <w:rFonts w:ascii="Arial" w:hAnsi="Arial" w:cs="Arial"/>
              <w:i/>
              <w:sz w:val="24"/>
              <w:szCs w:val="24"/>
            </w:rPr>
          </w:pPr>
        </w:p>
        <w:p w14:paraId="5B01DD31" w14:textId="77777777" w:rsidR="00897C27" w:rsidRPr="00660A26" w:rsidRDefault="00897C27" w:rsidP="00897C27">
          <w:pPr>
            <w:pStyle w:val="Header"/>
            <w:numPr>
              <w:ilvl w:val="0"/>
              <w:numId w:val="7"/>
            </w:numPr>
            <w:rPr>
              <w:rFonts w:ascii="Arial" w:hAnsi="Arial" w:cs="Arial"/>
              <w:sz w:val="24"/>
              <w:szCs w:val="24"/>
            </w:rPr>
          </w:pPr>
          <w:r w:rsidRPr="00660A26">
            <w:rPr>
              <w:rFonts w:ascii="Arial" w:hAnsi="Arial" w:cs="Arial"/>
              <w:sz w:val="24"/>
              <w:szCs w:val="24"/>
            </w:rPr>
            <w:t>Declare the draw function,</w:t>
          </w:r>
        </w:p>
        <w:p w14:paraId="718F8487" w14:textId="77777777" w:rsidR="00897C27" w:rsidRDefault="00897C27" w:rsidP="00897C27">
          <w:pPr>
            <w:pStyle w:val="Header"/>
            <w:numPr>
              <w:ilvl w:val="0"/>
              <w:numId w:val="7"/>
            </w:numPr>
            <w:rPr>
              <w:rFonts w:ascii="Arial" w:hAnsi="Arial" w:cs="Arial"/>
              <w:sz w:val="24"/>
              <w:szCs w:val="24"/>
            </w:rPr>
          </w:pPr>
          <w:r>
            <w:rPr>
              <w:rFonts w:ascii="Arial" w:hAnsi="Arial" w:cs="Arial"/>
              <w:sz w:val="24"/>
              <w:szCs w:val="24"/>
            </w:rPr>
            <w:t>Call the canvas by its id name,</w:t>
          </w:r>
        </w:p>
        <w:p w14:paraId="29DC262E" w14:textId="77777777" w:rsidR="00897C27" w:rsidRDefault="00897C27" w:rsidP="00897C27">
          <w:pPr>
            <w:pStyle w:val="Header"/>
            <w:numPr>
              <w:ilvl w:val="0"/>
              <w:numId w:val="7"/>
            </w:numPr>
            <w:rPr>
              <w:rFonts w:ascii="Arial" w:hAnsi="Arial" w:cs="Arial"/>
              <w:sz w:val="24"/>
              <w:szCs w:val="24"/>
            </w:rPr>
          </w:pPr>
          <w:r>
            <w:rPr>
              <w:rFonts w:ascii="Arial" w:hAnsi="Arial" w:cs="Arial"/>
              <w:sz w:val="24"/>
              <w:szCs w:val="24"/>
            </w:rPr>
            <w:t>State the context will be two dimensional,</w:t>
          </w:r>
        </w:p>
        <w:p w14:paraId="57073C50" w14:textId="4EBD4AC4" w:rsidR="00897C27" w:rsidRDefault="00BA6E02" w:rsidP="00BA6E02">
          <w:pPr>
            <w:pStyle w:val="Header"/>
            <w:numPr>
              <w:ilvl w:val="0"/>
              <w:numId w:val="7"/>
            </w:numPr>
            <w:rPr>
              <w:rFonts w:ascii="Arial" w:hAnsi="Arial" w:cs="Arial"/>
              <w:sz w:val="24"/>
              <w:szCs w:val="24"/>
            </w:rPr>
          </w:pPr>
          <w:r>
            <w:rPr>
              <w:rFonts w:ascii="Arial" w:hAnsi="Arial" w:cs="Arial"/>
              <w:sz w:val="24"/>
              <w:szCs w:val="24"/>
            </w:rPr>
            <w:t>Clear the rectangle (making it transparent)</w:t>
          </w:r>
        </w:p>
        <w:p w14:paraId="4EEA10DA" w14:textId="7A6C5A09" w:rsidR="00BA6E02" w:rsidRDefault="00BA6E02" w:rsidP="00BA6E02">
          <w:pPr>
            <w:pStyle w:val="Header"/>
            <w:ind w:left="720"/>
            <w:rPr>
              <w:rFonts w:ascii="Arial" w:hAnsi="Arial" w:cs="Arial"/>
              <w:sz w:val="24"/>
              <w:szCs w:val="24"/>
            </w:rPr>
          </w:pPr>
          <w:r>
            <w:rPr>
              <w:rFonts w:ascii="Arial" w:hAnsi="Arial" w:cs="Arial"/>
              <w:sz w:val="24"/>
              <w:szCs w:val="24"/>
            </w:rPr>
            <w:t>Animate the animation.</w:t>
          </w:r>
        </w:p>
        <w:p w14:paraId="29C704BB" w14:textId="77777777" w:rsidR="00F72D49" w:rsidRPr="00897C27" w:rsidRDefault="00F72D49" w:rsidP="00BA6E02">
          <w:pPr>
            <w:pStyle w:val="Header"/>
            <w:ind w:left="720"/>
            <w:rPr>
              <w:rFonts w:ascii="Arial" w:hAnsi="Arial" w:cs="Arial"/>
              <w:sz w:val="24"/>
              <w:szCs w:val="24"/>
            </w:rPr>
          </w:pPr>
        </w:p>
        <w:p w14:paraId="6A3F11E3" w14:textId="5B9A44E2" w:rsidR="008F5850" w:rsidRDefault="00F72D49" w:rsidP="008F5850">
          <w:pPr>
            <w:pStyle w:val="Header"/>
            <w:ind w:left="720"/>
            <w:jc w:val="center"/>
            <w:rPr>
              <w:rFonts w:ascii="Arial" w:hAnsi="Arial" w:cs="Arial"/>
              <w:i/>
              <w:sz w:val="36"/>
              <w:szCs w:val="36"/>
              <w:highlight w:val="lightGray"/>
            </w:rPr>
          </w:pPr>
          <w:r>
            <w:rPr>
              <w:rFonts w:ascii="Arial" w:hAnsi="Arial" w:cs="Arial"/>
              <w:i/>
              <w:sz w:val="36"/>
              <w:szCs w:val="36"/>
              <w:highlight w:val="lightGray"/>
            </w:rPr>
            <w:t>Static Piece Critique</w:t>
          </w:r>
          <w:r w:rsidR="008F5850">
            <w:rPr>
              <w:rStyle w:val="EndnoteReference"/>
              <w:rFonts w:ascii="Arial" w:hAnsi="Arial" w:cs="Arial"/>
              <w:i/>
              <w:sz w:val="36"/>
              <w:szCs w:val="36"/>
              <w:highlight w:val="lightGray"/>
            </w:rPr>
            <w:endnoteReference w:id="1"/>
          </w:r>
        </w:p>
        <w:p w14:paraId="31C9D486" w14:textId="77777777" w:rsidR="008F5850" w:rsidRDefault="008F5850" w:rsidP="008F5850">
          <w:pPr>
            <w:pStyle w:val="Header"/>
            <w:jc w:val="both"/>
            <w:rPr>
              <w:rFonts w:ascii="Arial" w:hAnsi="Arial" w:cs="Arial"/>
              <w:i/>
              <w:sz w:val="36"/>
              <w:szCs w:val="36"/>
              <w:highlight w:val="lightGray"/>
            </w:rPr>
          </w:pPr>
        </w:p>
        <w:p w14:paraId="2EE8ED03" w14:textId="60148F63" w:rsidR="005044E1" w:rsidRDefault="008F5850" w:rsidP="008F5850">
          <w:pPr>
            <w:pStyle w:val="Header"/>
            <w:jc w:val="both"/>
            <w:rPr>
              <w:rFonts w:ascii="Helvetica" w:hAnsi="Helvetica"/>
              <w:color w:val="000000" w:themeColor="text1"/>
              <w:sz w:val="24"/>
              <w:szCs w:val="24"/>
              <w:shd w:val="clear" w:color="auto" w:fill="FFFFFF"/>
            </w:rPr>
          </w:pPr>
          <w:r w:rsidRPr="008F5850">
            <w:rPr>
              <w:rFonts w:ascii="Arial" w:hAnsi="Arial" w:cs="Arial"/>
              <w:color w:val="000000" w:themeColor="text1"/>
              <w:sz w:val="24"/>
              <w:szCs w:val="24"/>
            </w:rPr>
            <w:t xml:space="preserve">The subject of this critique is my static piece of HTML Canvas. I believe that it fulfils the brief as it </w:t>
          </w:r>
          <w:r w:rsidRPr="008F5850">
            <w:rPr>
              <w:rFonts w:ascii="Arial" w:hAnsi="Arial" w:cs="Arial"/>
              <w:b/>
              <w:color w:val="000000" w:themeColor="text1"/>
              <w:sz w:val="24"/>
              <w:szCs w:val="24"/>
            </w:rPr>
            <w:t>demonstrates knowledge</w:t>
          </w:r>
          <w:r w:rsidRPr="008F5850">
            <w:rPr>
              <w:rFonts w:ascii="Arial" w:hAnsi="Arial" w:cs="Arial"/>
              <w:color w:val="000000" w:themeColor="text1"/>
              <w:sz w:val="24"/>
              <w:szCs w:val="24"/>
            </w:rPr>
            <w:t>; for example, I learnt a lot of the meaning of some code I had just mindlessly used before like operators such as “+=” meaning “</w:t>
          </w:r>
          <w:r w:rsidRPr="008F5850">
            <w:rPr>
              <w:rFonts w:ascii="Helvetica" w:hAnsi="Helvetica"/>
              <w:color w:val="000000" w:themeColor="text1"/>
              <w:sz w:val="24"/>
              <w:szCs w:val="24"/>
              <w:shd w:val="clear" w:color="auto" w:fill="FFFFFF"/>
            </w:rPr>
            <w:t>when followed by an expression with a numerical value, will add the value of that expression to the value of the variable to the left of the operator, and assign the result to that variable.”</w:t>
          </w:r>
          <w:r w:rsidR="0014352F">
            <w:rPr>
              <w:rStyle w:val="EndnoteReference"/>
              <w:rFonts w:ascii="Arial" w:hAnsi="Arial" w:cs="Arial"/>
              <w:color w:val="000000" w:themeColor="text1"/>
              <w:sz w:val="24"/>
              <w:szCs w:val="24"/>
            </w:rPr>
            <w:endnoteReference w:id="2"/>
          </w:r>
          <w:r w:rsidR="00031FFE">
            <w:rPr>
              <w:rFonts w:ascii="Helvetica" w:hAnsi="Helvetica"/>
              <w:color w:val="000000" w:themeColor="text1"/>
              <w:sz w:val="24"/>
              <w:szCs w:val="24"/>
              <w:shd w:val="clear" w:color="auto" w:fill="FFFFFF"/>
            </w:rPr>
            <w:t xml:space="preserve"> This gave me a greater scope when creating my examples as it actually made sense what I was writing.</w:t>
          </w:r>
        </w:p>
        <w:p w14:paraId="19D6F4A4" w14:textId="180F6158" w:rsidR="00031FFE" w:rsidRDefault="00031FFE" w:rsidP="008F5850">
          <w:pPr>
            <w:pStyle w:val="Header"/>
            <w:jc w:val="both"/>
            <w:rPr>
              <w:rFonts w:ascii="Arial" w:hAnsi="Arial" w:cs="Arial"/>
              <w:color w:val="000000" w:themeColor="text1"/>
              <w:sz w:val="24"/>
              <w:szCs w:val="24"/>
            </w:rPr>
          </w:pPr>
        </w:p>
        <w:p w14:paraId="61C438D5" w14:textId="06A4238E" w:rsidR="005044E1" w:rsidRDefault="00031FFE"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I also believe I demonstrate </w:t>
          </w:r>
          <w:r>
            <w:rPr>
              <w:rFonts w:ascii="Arial" w:hAnsi="Arial" w:cs="Arial"/>
              <w:b/>
              <w:color w:val="000000" w:themeColor="text1"/>
              <w:sz w:val="24"/>
              <w:szCs w:val="24"/>
            </w:rPr>
            <w:t>functionality</w:t>
          </w:r>
          <w:r>
            <w:rPr>
              <w:rFonts w:ascii="Arial" w:hAnsi="Arial" w:cs="Arial"/>
              <w:color w:val="000000" w:themeColor="text1"/>
              <w:sz w:val="24"/>
              <w:szCs w:val="24"/>
            </w:rPr>
            <w:t xml:space="preserve"> well too as </w:t>
          </w:r>
          <w:r w:rsidR="001C0741">
            <w:rPr>
              <w:rFonts w:ascii="Arial" w:hAnsi="Arial" w:cs="Arial"/>
              <w:color w:val="000000" w:themeColor="text1"/>
              <w:sz w:val="24"/>
              <w:szCs w:val="24"/>
            </w:rPr>
            <w:t>from the pseudo code to the final product I have stayed true to my idea. In addition to this, I used best practice methods such as using camelCase which is industry standard and makes it easier for me or any future readers to follow the structure of the code. In addition to this, I also ran my code through the W3C Validator and it came back with no issues which was both a relief and a pleasure as it meant learning all the new code worth it.</w:t>
          </w:r>
        </w:p>
        <w:p w14:paraId="61F4B68E" w14:textId="7D44FBEE" w:rsidR="001C0741" w:rsidRDefault="001C0741" w:rsidP="001C0741">
          <w:pPr>
            <w:pStyle w:val="Header"/>
            <w:jc w:val="both"/>
            <w:rPr>
              <w:rFonts w:ascii="Arial" w:hAnsi="Arial" w:cs="Arial"/>
              <w:color w:val="000000" w:themeColor="text1"/>
              <w:sz w:val="24"/>
              <w:szCs w:val="24"/>
            </w:rPr>
          </w:pPr>
        </w:p>
        <w:p w14:paraId="5A81DE15" w14:textId="6DD3EA47" w:rsidR="001C0741" w:rsidRDefault="001C0741"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One method I would do differently next time is </w:t>
          </w:r>
          <w:r>
            <w:rPr>
              <w:rFonts w:ascii="Arial" w:hAnsi="Arial" w:cs="Arial"/>
              <w:b/>
              <w:color w:val="000000" w:themeColor="text1"/>
              <w:sz w:val="24"/>
              <w:szCs w:val="24"/>
            </w:rPr>
            <w:t xml:space="preserve">guesswork. </w:t>
          </w:r>
          <w:r>
            <w:rPr>
              <w:rFonts w:ascii="Arial" w:hAnsi="Arial" w:cs="Arial"/>
              <w:color w:val="000000" w:themeColor="text1"/>
              <w:sz w:val="24"/>
              <w:szCs w:val="24"/>
            </w:rPr>
            <w:t xml:space="preserve">Although it was hard for me to get my head around this new co-ordinate system, </w:t>
          </w:r>
          <w:r w:rsidR="005F0210">
            <w:rPr>
              <w:rFonts w:ascii="Arial" w:hAnsi="Arial" w:cs="Arial"/>
              <w:color w:val="000000" w:themeColor="text1"/>
              <w:sz w:val="24"/>
              <w:szCs w:val="24"/>
            </w:rPr>
            <w:t>endlessly typing random integers with the hope at SOME point the arc would move where I wanted it to, became tiresome and unrewarding. Adding code comments to remind myself whether to raise the number or lower it if I wanted the object to go downwards really helped me as it stopped a lot of time wasting due to guesswork.</w:t>
          </w:r>
        </w:p>
        <w:p w14:paraId="75CF9895" w14:textId="530AB4DF" w:rsidR="005F0210" w:rsidRDefault="005F0210" w:rsidP="001C0741">
          <w:pPr>
            <w:pStyle w:val="Header"/>
            <w:jc w:val="both"/>
            <w:rPr>
              <w:rFonts w:ascii="Arial" w:hAnsi="Arial" w:cs="Arial"/>
              <w:color w:val="000000" w:themeColor="text1"/>
              <w:sz w:val="24"/>
              <w:szCs w:val="24"/>
            </w:rPr>
          </w:pPr>
        </w:p>
        <w:p w14:paraId="5CC9B12B" w14:textId="7987B903" w:rsidR="005F0210" w:rsidRDefault="005F0210"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The expected result was very different compared to what it is now. I started with drawing a guitar, and you can probably see that the cocktail cat’s body is reminiscent of a guitar’s, however did not realize that using the rotate function would affect every part. Therein lay the issue that I would have to re-do all the co-ordinates. I did not use pseudo code for the guitar which meant I was very unprepared which is why I used pseudo code for the cocktail cat.</w:t>
          </w:r>
        </w:p>
        <w:p w14:paraId="66D1AFA2" w14:textId="6F5F25B5" w:rsidR="005F0210" w:rsidRDefault="005F0210" w:rsidP="001C0741">
          <w:pPr>
            <w:pStyle w:val="Header"/>
            <w:jc w:val="both"/>
            <w:rPr>
              <w:rFonts w:ascii="Arial" w:hAnsi="Arial" w:cs="Arial"/>
              <w:color w:val="000000" w:themeColor="text1"/>
              <w:sz w:val="24"/>
              <w:szCs w:val="24"/>
            </w:rPr>
          </w:pPr>
        </w:p>
        <w:p w14:paraId="3036875E" w14:textId="0F372F9F" w:rsidR="005F0210" w:rsidRPr="001C0741" w:rsidRDefault="005F0210"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I particularly liked the seemingly simple shapes such as circles and triangles being used as it was interesting to think about these elementary shapes being complex. </w:t>
          </w:r>
        </w:p>
        <w:p w14:paraId="17D6EF01" w14:textId="77777777" w:rsidR="009741B1" w:rsidRDefault="009741B1" w:rsidP="009741B1">
          <w:pPr>
            <w:pStyle w:val="ListParagraph"/>
            <w:rPr>
              <w:rFonts w:ascii="Arial" w:hAnsi="Arial" w:cs="Arial"/>
              <w:sz w:val="24"/>
              <w:szCs w:val="24"/>
            </w:rPr>
          </w:pPr>
        </w:p>
        <w:p w14:paraId="4F188E33" w14:textId="2500EC96" w:rsidR="009741B1" w:rsidRDefault="009E4354" w:rsidP="009E4354">
          <w:pPr>
            <w:pStyle w:val="Header"/>
            <w:jc w:val="center"/>
            <w:rPr>
              <w:rFonts w:ascii="Arial" w:hAnsi="Arial" w:cs="Arial"/>
              <w:i/>
              <w:sz w:val="36"/>
              <w:szCs w:val="36"/>
              <w:highlight w:val="lightGray"/>
            </w:rPr>
          </w:pPr>
          <w:r>
            <w:rPr>
              <w:rFonts w:ascii="Arial" w:hAnsi="Arial" w:cs="Arial"/>
              <w:i/>
              <w:sz w:val="36"/>
              <w:szCs w:val="36"/>
              <w:highlight w:val="lightGray"/>
            </w:rPr>
            <w:lastRenderedPageBreak/>
            <w:t>Animated Piece Critique</w:t>
          </w:r>
          <w:r>
            <w:rPr>
              <w:rStyle w:val="EndnoteReference"/>
              <w:rFonts w:ascii="Arial" w:hAnsi="Arial" w:cs="Arial"/>
              <w:i/>
              <w:sz w:val="36"/>
              <w:szCs w:val="36"/>
              <w:highlight w:val="lightGray"/>
            </w:rPr>
            <w:endnoteReference w:id="3"/>
          </w:r>
        </w:p>
        <w:p w14:paraId="2F80F3B6" w14:textId="222566BD" w:rsidR="009E4354" w:rsidRDefault="009E4354" w:rsidP="009E4354">
          <w:pPr>
            <w:pStyle w:val="Header"/>
            <w:jc w:val="center"/>
            <w:rPr>
              <w:rFonts w:ascii="Arial" w:hAnsi="Arial" w:cs="Arial"/>
              <w:sz w:val="24"/>
              <w:szCs w:val="24"/>
            </w:rPr>
          </w:pPr>
        </w:p>
        <w:p w14:paraId="0FE3381B" w14:textId="5946AD71" w:rsidR="009E4354" w:rsidRDefault="00921781" w:rsidP="009E4354">
          <w:pPr>
            <w:pStyle w:val="Header"/>
            <w:rPr>
              <w:rFonts w:ascii="Arial" w:hAnsi="Arial" w:cs="Arial"/>
              <w:sz w:val="24"/>
              <w:szCs w:val="24"/>
            </w:rPr>
          </w:pPr>
          <w:r>
            <w:rPr>
              <w:rFonts w:ascii="Arial" w:hAnsi="Arial" w:cs="Arial"/>
              <w:sz w:val="24"/>
              <w:szCs w:val="24"/>
            </w:rPr>
            <w:t xml:space="preserve">The subject of this critique is my animated piece of HTML canvas. One key development in this process was </w:t>
          </w:r>
          <w:r w:rsidR="0001658F">
            <w:rPr>
              <w:rFonts w:ascii="Arial" w:hAnsi="Arial" w:cs="Arial"/>
              <w:sz w:val="24"/>
              <w:szCs w:val="24"/>
            </w:rPr>
            <w:t>coding techniques.</w:t>
          </w:r>
          <w:r w:rsidR="00300F3A">
            <w:rPr>
              <w:rFonts w:ascii="Arial" w:hAnsi="Arial" w:cs="Arial"/>
              <w:sz w:val="24"/>
              <w:szCs w:val="24"/>
            </w:rPr>
            <w:t xml:space="preserve"> </w:t>
          </w:r>
          <w:r w:rsidR="00383C64">
            <w:rPr>
              <w:rFonts w:ascii="Arial" w:hAnsi="Arial" w:cs="Arial"/>
              <w:sz w:val="24"/>
              <w:szCs w:val="24"/>
            </w:rPr>
            <w:t xml:space="preserve">Learning to compartmentalize sections using functions was groundbreaking for me as it helped me edit the piece. For example, knowing the code for the eyes would be in the head function saved a lot of time trying to scroll for ambiguous words. </w:t>
          </w:r>
        </w:p>
        <w:p w14:paraId="0778AF61" w14:textId="4281235A" w:rsidR="00383C64" w:rsidRDefault="00383C64" w:rsidP="009E4354">
          <w:pPr>
            <w:pStyle w:val="Header"/>
            <w:rPr>
              <w:rFonts w:ascii="Arial" w:hAnsi="Arial" w:cs="Arial"/>
              <w:sz w:val="24"/>
              <w:szCs w:val="24"/>
            </w:rPr>
          </w:pPr>
          <w:r>
            <w:rPr>
              <w:rFonts w:ascii="Arial" w:hAnsi="Arial" w:cs="Arial"/>
              <w:sz w:val="24"/>
              <w:szCs w:val="24"/>
            </w:rPr>
            <w:t>In addition to this, another technique I used was simply practicing. When I was added multiple moving rectangles, I couldn’t tell which bit to keep repeating without them overlapping. However, by using pseudo code and writing it out in plain English, I was easily able to understand it.</w:t>
          </w:r>
        </w:p>
        <w:p w14:paraId="6F360C8F" w14:textId="73F558ED" w:rsidR="00383C64" w:rsidRDefault="00383C64" w:rsidP="009E4354">
          <w:pPr>
            <w:pStyle w:val="Header"/>
            <w:rPr>
              <w:rFonts w:ascii="Arial" w:hAnsi="Arial" w:cs="Arial"/>
              <w:sz w:val="24"/>
              <w:szCs w:val="24"/>
            </w:rPr>
          </w:pPr>
        </w:p>
        <w:p w14:paraId="26616812" w14:textId="44B35ED6" w:rsidR="00383C64" w:rsidRDefault="00E46B11" w:rsidP="009E4354">
          <w:pPr>
            <w:pStyle w:val="Header"/>
            <w:rPr>
              <w:rFonts w:ascii="Arial" w:hAnsi="Arial" w:cs="Arial"/>
              <w:sz w:val="24"/>
              <w:szCs w:val="24"/>
            </w:rPr>
          </w:pPr>
          <w:r>
            <w:rPr>
              <w:rFonts w:ascii="Arial" w:hAnsi="Arial" w:cs="Arial"/>
              <w:sz w:val="24"/>
              <w:szCs w:val="24"/>
            </w:rPr>
            <w:t xml:space="preserve">One issue I had with this task was either not doing enough or being too creative. It was important for me to read the brief </w:t>
          </w:r>
          <w:r w:rsidR="004863D3">
            <w:rPr>
              <w:rFonts w:ascii="Arial" w:hAnsi="Arial" w:cs="Arial"/>
              <w:sz w:val="24"/>
              <w:szCs w:val="24"/>
            </w:rPr>
            <w:t xml:space="preserve">several times to not go too far. On the other hand, it was difficult to fine a fine line between simply using someone else’s code and being creative. I was originally only going to have one moving rectangle however I used techniques such as making a mind map which is how I came up with the idea of doing the colors of the rainbow. </w:t>
          </w:r>
        </w:p>
        <w:p w14:paraId="304A03F2" w14:textId="2BF0194A" w:rsidR="004863D3" w:rsidRDefault="004863D3" w:rsidP="009E4354">
          <w:pPr>
            <w:pStyle w:val="Header"/>
            <w:rPr>
              <w:rFonts w:ascii="Arial" w:hAnsi="Arial" w:cs="Arial"/>
              <w:sz w:val="24"/>
              <w:szCs w:val="24"/>
            </w:rPr>
          </w:pPr>
        </w:p>
        <w:p w14:paraId="35070892" w14:textId="306C96FE" w:rsidR="004863D3" w:rsidRDefault="004863D3" w:rsidP="009E4354">
          <w:pPr>
            <w:pStyle w:val="Header"/>
            <w:rPr>
              <w:rFonts w:ascii="Arial" w:hAnsi="Arial" w:cs="Arial"/>
              <w:sz w:val="24"/>
              <w:szCs w:val="24"/>
            </w:rPr>
          </w:pPr>
          <w:r>
            <w:rPr>
              <w:rFonts w:ascii="Arial" w:hAnsi="Arial" w:cs="Arial"/>
              <w:sz w:val="24"/>
              <w:szCs w:val="24"/>
            </w:rPr>
            <w:t>Something I would do differently next time would be to include a button for the audience to refresh it manually rather than having to reload the page. This would add an element of user interaction. In addition to this it would give me the chance to learn more difficult code and challenge myself.</w:t>
          </w:r>
        </w:p>
        <w:p w14:paraId="6FD1D88D" w14:textId="1DC7B806" w:rsidR="00383C64" w:rsidRDefault="00383C64" w:rsidP="009E4354">
          <w:pPr>
            <w:pStyle w:val="Header"/>
            <w:rPr>
              <w:rFonts w:ascii="Arial" w:hAnsi="Arial" w:cs="Arial"/>
              <w:sz w:val="24"/>
              <w:szCs w:val="24"/>
            </w:rPr>
          </w:pPr>
        </w:p>
        <w:p w14:paraId="11EB7F25" w14:textId="77777777" w:rsidR="00383C64" w:rsidRPr="009741B1" w:rsidRDefault="00383C64" w:rsidP="009E4354">
          <w:pPr>
            <w:pStyle w:val="Header"/>
            <w:rPr>
              <w:rFonts w:ascii="Arial" w:hAnsi="Arial" w:cs="Arial"/>
              <w:sz w:val="24"/>
              <w:szCs w:val="24"/>
            </w:rPr>
          </w:pPr>
        </w:p>
        <w:p w14:paraId="3F1E903D" w14:textId="6DBB9F82" w:rsidR="001F1D22" w:rsidRDefault="001F1D22" w:rsidP="005B4C60">
          <w:pPr>
            <w:pStyle w:val="Header"/>
            <w:ind w:left="720"/>
            <w:rPr>
              <w:rFonts w:ascii="Arial" w:hAnsi="Arial" w:cs="Arial"/>
              <w:i/>
              <w:sz w:val="24"/>
              <w:szCs w:val="24"/>
            </w:rPr>
          </w:pPr>
        </w:p>
        <w:p w14:paraId="51E33B95" w14:textId="79940546" w:rsidR="001F1D22" w:rsidRPr="00887035" w:rsidRDefault="00385DB5" w:rsidP="005B4C60">
          <w:pPr>
            <w:pStyle w:val="Header"/>
            <w:ind w:left="720"/>
            <w:rPr>
              <w:rFonts w:ascii="Arial" w:hAnsi="Arial" w:cs="Arial"/>
              <w:i/>
              <w:sz w:val="24"/>
              <w:szCs w:val="24"/>
            </w:rPr>
          </w:pPr>
          <w:r>
            <w:rPr>
              <w:rFonts w:ascii="Arial" w:hAnsi="Arial" w:cs="Arial"/>
              <w:i/>
              <w:sz w:val="24"/>
              <w:szCs w:val="24"/>
            </w:rPr>
            <w:softHyphen/>
          </w:r>
        </w:p>
        <w:p w14:paraId="79387C23" w14:textId="77777777" w:rsidR="0028020A" w:rsidRDefault="0028020A" w:rsidP="0028020A">
          <w:pPr>
            <w:pStyle w:val="Header"/>
            <w:ind w:left="720"/>
            <w:rPr>
              <w:rFonts w:ascii="Arial" w:hAnsi="Arial" w:cs="Arial"/>
              <w:sz w:val="24"/>
              <w:szCs w:val="24"/>
            </w:rPr>
          </w:pPr>
        </w:p>
        <w:p w14:paraId="27F4568C" w14:textId="4DDD16BB" w:rsidR="00660A26" w:rsidRDefault="00660A26" w:rsidP="00660A26">
          <w:pPr>
            <w:pStyle w:val="Header"/>
            <w:rPr>
              <w:rFonts w:ascii="Arial" w:hAnsi="Arial" w:cs="Arial"/>
              <w:sz w:val="24"/>
              <w:szCs w:val="24"/>
            </w:rPr>
          </w:pPr>
        </w:p>
        <w:p w14:paraId="35BDEF02" w14:textId="1B73C9CB" w:rsidR="00660A26" w:rsidRDefault="00660A26" w:rsidP="00660A26">
          <w:pPr>
            <w:pStyle w:val="Header"/>
            <w:rPr>
              <w:rFonts w:ascii="Arial" w:hAnsi="Arial" w:cs="Arial"/>
              <w:sz w:val="24"/>
              <w:szCs w:val="24"/>
            </w:rPr>
          </w:pPr>
        </w:p>
        <w:p w14:paraId="4411341B" w14:textId="0441C1F2" w:rsidR="00660A26" w:rsidRDefault="00660A26" w:rsidP="00660A26">
          <w:pPr>
            <w:pStyle w:val="Header"/>
            <w:rPr>
              <w:rFonts w:ascii="Arial" w:hAnsi="Arial" w:cs="Arial"/>
              <w:sz w:val="24"/>
              <w:szCs w:val="24"/>
            </w:rPr>
          </w:pPr>
        </w:p>
        <w:p w14:paraId="69BA028E" w14:textId="568011D9" w:rsidR="00660A26" w:rsidRDefault="00660A26" w:rsidP="00660A26">
          <w:pPr>
            <w:pStyle w:val="Header"/>
            <w:rPr>
              <w:rFonts w:ascii="Arial" w:hAnsi="Arial" w:cs="Arial"/>
              <w:sz w:val="24"/>
              <w:szCs w:val="24"/>
            </w:rPr>
          </w:pPr>
        </w:p>
        <w:p w14:paraId="0A39A141" w14:textId="2527D84C" w:rsidR="00660A26" w:rsidRDefault="00660A26" w:rsidP="00660A26">
          <w:pPr>
            <w:pStyle w:val="Header"/>
            <w:rPr>
              <w:rFonts w:ascii="Arial" w:hAnsi="Arial" w:cs="Arial"/>
              <w:sz w:val="24"/>
              <w:szCs w:val="24"/>
            </w:rPr>
          </w:pPr>
        </w:p>
        <w:p w14:paraId="04A19888" w14:textId="77777777" w:rsidR="00660A26" w:rsidRPr="001A3CE3" w:rsidRDefault="00660A26" w:rsidP="00660A26">
          <w:pPr>
            <w:pStyle w:val="Header"/>
            <w:rPr>
              <w:rFonts w:ascii="Arial" w:hAnsi="Arial" w:cs="Arial"/>
              <w:sz w:val="24"/>
              <w:szCs w:val="24"/>
            </w:rPr>
          </w:pPr>
        </w:p>
        <w:p w14:paraId="53B73585" w14:textId="440A16A4" w:rsidR="00C6725A" w:rsidRDefault="00C6725A" w:rsidP="00C31DA1">
          <w:pPr>
            <w:pStyle w:val="Header"/>
            <w:rPr>
              <w:rFonts w:ascii="Arial" w:hAnsi="Arial" w:cs="Arial"/>
              <w:sz w:val="24"/>
              <w:szCs w:val="24"/>
            </w:rPr>
          </w:pPr>
        </w:p>
        <w:p w14:paraId="108F4963" w14:textId="77777777" w:rsidR="00EB035B" w:rsidRDefault="00EB035B" w:rsidP="00C31DA1">
          <w:pPr>
            <w:pStyle w:val="Header"/>
            <w:rPr>
              <w:rFonts w:ascii="Arial" w:hAnsi="Arial" w:cs="Arial"/>
              <w:sz w:val="24"/>
              <w:szCs w:val="24"/>
            </w:rPr>
          </w:pPr>
        </w:p>
        <w:p w14:paraId="65248395" w14:textId="5A4B366D" w:rsidR="00CF7FBE" w:rsidRDefault="00CF7FBE" w:rsidP="00C31DA1">
          <w:pPr>
            <w:pStyle w:val="Header"/>
            <w:rPr>
              <w:rFonts w:ascii="Arial" w:hAnsi="Arial" w:cs="Arial"/>
              <w:sz w:val="24"/>
              <w:szCs w:val="24"/>
            </w:rPr>
          </w:pPr>
        </w:p>
        <w:p w14:paraId="1273E8DD" w14:textId="77777777" w:rsidR="00CF7FBE" w:rsidRPr="00360B9B" w:rsidRDefault="00CF7FBE" w:rsidP="00C31DA1">
          <w:pPr>
            <w:pStyle w:val="Header"/>
            <w:rPr>
              <w:rFonts w:ascii="Arial" w:hAnsi="Arial" w:cs="Arial"/>
              <w:sz w:val="24"/>
              <w:szCs w:val="24"/>
            </w:rPr>
          </w:pPr>
        </w:p>
        <w:p w14:paraId="5D9DC388" w14:textId="77777777" w:rsidR="002D2CA5" w:rsidRDefault="002D2CA5" w:rsidP="00EC19B8">
          <w:pPr>
            <w:pStyle w:val="Header"/>
            <w:rPr>
              <w:rFonts w:ascii="Arial" w:hAnsi="Arial" w:cs="Arial"/>
              <w:sz w:val="24"/>
              <w:szCs w:val="24"/>
            </w:rPr>
          </w:pPr>
        </w:p>
        <w:p w14:paraId="6C6DB863" w14:textId="535CE11D" w:rsidR="00EC19B8" w:rsidRDefault="005B770A" w:rsidP="00EC19B8">
          <w:pPr>
            <w:pStyle w:val="NoSpacing"/>
            <w:tabs>
              <w:tab w:val="left" w:pos="3510"/>
            </w:tabs>
          </w:pPr>
          <w:r>
            <w:t xml:space="preserve"> </w:t>
          </w:r>
        </w:p>
        <w:p w14:paraId="2D34EEB4" w14:textId="77777777" w:rsidR="000F4DC5" w:rsidRDefault="000F4DC5" w:rsidP="00EC19B8">
          <w:pPr>
            <w:pStyle w:val="NoSpacing"/>
            <w:tabs>
              <w:tab w:val="left" w:pos="3510"/>
            </w:tabs>
          </w:pPr>
        </w:p>
        <w:p w14:paraId="337B25E4" w14:textId="77777777" w:rsidR="00995501" w:rsidRDefault="00962DDF" w:rsidP="00A91AA0">
          <w:pPr>
            <w:pStyle w:val="NoSpacing"/>
          </w:pPr>
          <w:r w:rsidRPr="00EC19B8">
            <w:br w:type="page"/>
          </w:r>
          <w:r w:rsidR="00A91AA0">
            <w:lastRenderedPageBreak/>
            <w:softHyphen/>
          </w:r>
        </w:p>
      </w:sdtContent>
    </w:sdt>
    <w:bookmarkEnd w:id="4"/>
    <w:bookmarkEnd w:id="3"/>
    <w:bookmarkEnd w:id="2"/>
    <w:bookmarkEnd w:id="1"/>
    <w:bookmarkEnd w:id="0"/>
    <w:p w14:paraId="3A40E8C9" w14:textId="23758A96" w:rsidR="00995501" w:rsidRDefault="00995501" w:rsidP="00ED2A11">
      <w:pPr>
        <w:pStyle w:val="Heading1"/>
      </w:pPr>
    </w:p>
    <w:sectPr w:rsidR="00995501" w:rsidSect="00ED2A11">
      <w:footerReference w:type="default" r:id="rId10"/>
      <w:headerReference w:type="first" r:id="rId11"/>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5AFD2" w14:textId="77777777" w:rsidR="00EA6A4B" w:rsidRDefault="00EA6A4B">
      <w:pPr>
        <w:spacing w:before="0" w:after="0" w:line="240" w:lineRule="auto"/>
      </w:pPr>
      <w:r>
        <w:separator/>
      </w:r>
    </w:p>
  </w:endnote>
  <w:endnote w:type="continuationSeparator" w:id="0">
    <w:p w14:paraId="63A2D15E" w14:textId="77777777" w:rsidR="00EA6A4B" w:rsidRDefault="00EA6A4B">
      <w:pPr>
        <w:spacing w:before="0" w:after="0" w:line="240" w:lineRule="auto"/>
      </w:pPr>
      <w:r>
        <w:continuationSeparator/>
      </w:r>
    </w:p>
  </w:endnote>
  <w:endnote w:id="1">
    <w:p w14:paraId="485185B7" w14:textId="0F6CE9A6" w:rsidR="005F0210" w:rsidRPr="008F5850" w:rsidRDefault="005F0210">
      <w:pPr>
        <w:pStyle w:val="EndnoteText"/>
        <w:rPr>
          <w:lang w:val="en-GB"/>
        </w:rPr>
      </w:pPr>
      <w:r>
        <w:rPr>
          <w:rStyle w:val="EndnoteReference"/>
        </w:rPr>
        <w:endnoteRef/>
      </w:r>
      <w:r>
        <w:t xml:space="preserve"> </w:t>
      </w:r>
      <w:r>
        <w:rPr>
          <w:rFonts w:ascii="Arial" w:hAnsi="Arial" w:cs="Arial"/>
          <w:color w:val="666666"/>
          <w:shd w:val="clear" w:color="auto" w:fill="FFF5AA"/>
        </w:rPr>
        <w:t>Studyskills.southwales.ac.uk. (2018). [online] Available at: http://studyskills.southwales.ac.uk/media/files/documents/2013-08-21/How_to_Write_a_Critique.pdf [Accessed 10 Mar. 2018].</w:t>
      </w:r>
    </w:p>
  </w:endnote>
  <w:endnote w:id="2">
    <w:p w14:paraId="7FE7EAFE" w14:textId="5FB2677F" w:rsidR="005F0210" w:rsidRPr="0014352F" w:rsidRDefault="005F0210">
      <w:pPr>
        <w:pStyle w:val="EndnoteText"/>
        <w:rPr>
          <w:lang w:val="en-GB"/>
        </w:rPr>
      </w:pPr>
      <w:r>
        <w:rPr>
          <w:rStyle w:val="EndnoteReference"/>
        </w:rPr>
        <w:endnoteRef/>
      </w:r>
      <w:r>
        <w:t xml:space="preserve"> </w:t>
      </w:r>
      <w:r>
        <w:rPr>
          <w:rFonts w:ascii="Arial" w:hAnsi="Arial" w:cs="Arial"/>
          <w:color w:val="666666"/>
          <w:shd w:val="clear" w:color="auto" w:fill="FFFFFF"/>
        </w:rPr>
        <w:t>Codecademy. (2018). </w:t>
      </w:r>
      <w:r>
        <w:rPr>
          <w:rFonts w:ascii="Arial" w:hAnsi="Arial" w:cs="Arial"/>
          <w:i/>
          <w:iCs/>
          <w:color w:val="666666"/>
          <w:shd w:val="clear" w:color="auto" w:fill="FFFFFF"/>
        </w:rPr>
        <w:t>What is the usage of += ?</w:t>
      </w:r>
      <w:r>
        <w:rPr>
          <w:rFonts w:ascii="Arial" w:hAnsi="Arial" w:cs="Arial"/>
          <w:color w:val="666666"/>
          <w:shd w:val="clear" w:color="auto" w:fill="FFFFFF"/>
        </w:rPr>
        <w:t>. [online] Available at: https://www.codecademy.com/en/forum_questions/5455392252f8631c950028c1 [Accessed 10 Mar. 2018].</w:t>
      </w:r>
    </w:p>
  </w:endnote>
  <w:endnote w:id="3">
    <w:p w14:paraId="452EE089" w14:textId="77777777" w:rsidR="009E4354" w:rsidRPr="008F5850" w:rsidRDefault="009E4354" w:rsidP="009E4354">
      <w:pPr>
        <w:pStyle w:val="EndnoteText"/>
        <w:rPr>
          <w:lang w:val="en-GB"/>
        </w:rPr>
      </w:pPr>
      <w:r>
        <w:rPr>
          <w:rStyle w:val="EndnoteReference"/>
        </w:rPr>
        <w:endnoteRef/>
      </w:r>
      <w:r>
        <w:t xml:space="preserve"> </w:t>
      </w:r>
      <w:r>
        <w:rPr>
          <w:rFonts w:ascii="Arial" w:hAnsi="Arial" w:cs="Arial"/>
          <w:color w:val="666666"/>
          <w:shd w:val="clear" w:color="auto" w:fill="FFF5AA"/>
        </w:rPr>
        <w:t>Studyskills.southwales.ac.uk. (2018). [online] Available at: http://studyskills.southwales.ac.uk/media/files/documents/2013-08-21/How_to_Write_a_Critique.pdf [Accessed 10 Mar.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2480E" w14:textId="53028244" w:rsidR="005F0210" w:rsidRDefault="005F0210">
    <w:pPr>
      <w:pStyle w:val="Footer"/>
    </w:pPr>
    <w:r>
      <w:t xml:space="preserve">Page </w:t>
    </w:r>
    <w:r>
      <w:fldChar w:fldCharType="begin"/>
    </w:r>
    <w:r>
      <w:instrText xml:space="preserve"> PAGE  \* Arabic  \* MERGEFORMAT </w:instrText>
    </w:r>
    <w:r>
      <w:fldChar w:fldCharType="separate"/>
    </w:r>
    <w:r w:rsidR="00EB7BE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8A891" w14:textId="77777777" w:rsidR="00EA6A4B" w:rsidRDefault="00EA6A4B">
      <w:pPr>
        <w:spacing w:before="0" w:after="0" w:line="240" w:lineRule="auto"/>
      </w:pPr>
      <w:r>
        <w:separator/>
      </w:r>
    </w:p>
  </w:footnote>
  <w:footnote w:type="continuationSeparator" w:id="0">
    <w:p w14:paraId="3C169670" w14:textId="77777777" w:rsidR="00EA6A4B" w:rsidRDefault="00EA6A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12D9" w14:textId="77777777" w:rsidR="005F0210" w:rsidRDefault="005F0210">
    <w:pPr>
      <w:pStyle w:val="Header"/>
    </w:pPr>
  </w:p>
  <w:p w14:paraId="32556CCB" w14:textId="5C1486C4" w:rsidR="005F0210" w:rsidRDefault="005F0210" w:rsidP="003B6BC2">
    <w:pPr>
      <w:pStyle w:val="Header"/>
      <w:jc w:val="center"/>
      <w:rPr>
        <w:rFonts w:ascii="Arial" w:hAnsi="Arial" w:cs="Arial"/>
        <w:b/>
        <w:sz w:val="44"/>
        <w:szCs w:val="44"/>
        <w:u w:val="single"/>
      </w:rPr>
    </w:pPr>
    <w:r w:rsidRPr="003B6BC2">
      <w:rPr>
        <w:b/>
        <w:noProof/>
        <w:u w:val="single"/>
      </w:rPr>
      <mc:AlternateContent>
        <mc:Choice Requires="wps">
          <w:drawing>
            <wp:anchor distT="0" distB="0" distL="118745" distR="118745" simplePos="0" relativeHeight="251659264" behindDoc="1" locked="0" layoutInCell="1" allowOverlap="0" wp14:anchorId="76D547A0" wp14:editId="6F29B8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8931C7" w14:textId="4500B999" w:rsidR="005F0210" w:rsidRDefault="005F0210">
                              <w:pPr>
                                <w:pStyle w:val="Header"/>
                                <w:jc w:val="center"/>
                                <w:rPr>
                                  <w:caps/>
                                  <w:color w:val="FFFFFF" w:themeColor="background1"/>
                                </w:rPr>
                              </w:pPr>
                              <w:r>
                                <w:rPr>
                                  <w:caps/>
                                  <w:color w:val="FFFFFF" w:themeColor="background1"/>
                                </w:rPr>
                                <w:t>emma stevens, part one, code for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D547A0"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3f251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8931C7" w14:textId="4500B999" w:rsidR="005F0210" w:rsidRDefault="005F0210">
                        <w:pPr>
                          <w:pStyle w:val="Header"/>
                          <w:jc w:val="center"/>
                          <w:rPr>
                            <w:caps/>
                            <w:color w:val="FFFFFF" w:themeColor="background1"/>
                          </w:rPr>
                        </w:pPr>
                        <w:r>
                          <w:rPr>
                            <w:caps/>
                            <w:color w:val="FFFFFF" w:themeColor="background1"/>
                          </w:rPr>
                          <w:t>emma stevens, part one, code for design</w:t>
                        </w:r>
                      </w:p>
                    </w:sdtContent>
                  </w:sdt>
                </w:txbxContent>
              </v:textbox>
              <w10:wrap type="square" anchorx="margin" anchory="page"/>
            </v:rect>
          </w:pict>
        </mc:Fallback>
      </mc:AlternateContent>
    </w:r>
    <w:r w:rsidRPr="003B6BC2">
      <w:rPr>
        <w:rFonts w:ascii="Arial" w:hAnsi="Arial" w:cs="Arial"/>
        <w:b/>
        <w:sz w:val="44"/>
        <w:szCs w:val="44"/>
        <w:u w:val="single"/>
      </w:rPr>
      <w:t>ITEM ONE, INDIVIDUAL</w:t>
    </w:r>
  </w:p>
  <w:p w14:paraId="15D17515" w14:textId="60528897" w:rsidR="005F0210" w:rsidRPr="00D0527E" w:rsidRDefault="005F0210" w:rsidP="003B6BC2">
    <w:pPr>
      <w:pStyle w:val="Header"/>
      <w:rPr>
        <w:rFonts w:ascii="Arial" w:hAnsi="Arial" w:cs="Arial"/>
        <w:sz w:val="24"/>
        <w:szCs w:val="24"/>
      </w:rPr>
    </w:pPr>
  </w:p>
  <w:p w14:paraId="46471004" w14:textId="77777777" w:rsidR="005F0210" w:rsidRPr="003B6BC2" w:rsidRDefault="005F0210" w:rsidP="003B6BC2">
    <w:pPr>
      <w:pStyle w:val="Header"/>
      <w:rPr>
        <w:rFonts w:ascii="Arial" w:hAnsi="Arial" w:cs="Arial"/>
        <w: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1DC37C7"/>
    <w:multiLevelType w:val="hybridMultilevel"/>
    <w:tmpl w:val="0E0412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C2170E"/>
    <w:multiLevelType w:val="hybridMultilevel"/>
    <w:tmpl w:val="538E0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6F544A"/>
    <w:multiLevelType w:val="hybridMultilevel"/>
    <w:tmpl w:val="1080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0"/>
    <w:rsid w:val="000136B6"/>
    <w:rsid w:val="0001658F"/>
    <w:rsid w:val="00031FFE"/>
    <w:rsid w:val="000A2D58"/>
    <w:rsid w:val="000D4C4C"/>
    <w:rsid w:val="000F0B5D"/>
    <w:rsid w:val="000F4DC5"/>
    <w:rsid w:val="001033BC"/>
    <w:rsid w:val="00123F6A"/>
    <w:rsid w:val="0014352F"/>
    <w:rsid w:val="00152AAD"/>
    <w:rsid w:val="001A1711"/>
    <w:rsid w:val="001A3CE3"/>
    <w:rsid w:val="001A72B7"/>
    <w:rsid w:val="001C0741"/>
    <w:rsid w:val="001C308E"/>
    <w:rsid w:val="001F1D22"/>
    <w:rsid w:val="0028020A"/>
    <w:rsid w:val="002865B6"/>
    <w:rsid w:val="002964A7"/>
    <w:rsid w:val="002D2CA5"/>
    <w:rsid w:val="00300F3A"/>
    <w:rsid w:val="00357DC1"/>
    <w:rsid w:val="00360B9B"/>
    <w:rsid w:val="00383C64"/>
    <w:rsid w:val="00385DB5"/>
    <w:rsid w:val="003B6BC2"/>
    <w:rsid w:val="004574EF"/>
    <w:rsid w:val="00476DA8"/>
    <w:rsid w:val="004863D3"/>
    <w:rsid w:val="005044E1"/>
    <w:rsid w:val="00517E46"/>
    <w:rsid w:val="00531C41"/>
    <w:rsid w:val="005355F6"/>
    <w:rsid w:val="005B1EDB"/>
    <w:rsid w:val="005B4C60"/>
    <w:rsid w:val="005B770A"/>
    <w:rsid w:val="005C5795"/>
    <w:rsid w:val="005F0210"/>
    <w:rsid w:val="006006DE"/>
    <w:rsid w:val="0065486E"/>
    <w:rsid w:val="00660A26"/>
    <w:rsid w:val="00670BFE"/>
    <w:rsid w:val="007065DD"/>
    <w:rsid w:val="00731007"/>
    <w:rsid w:val="007E64D9"/>
    <w:rsid w:val="008218F0"/>
    <w:rsid w:val="00832D79"/>
    <w:rsid w:val="00836059"/>
    <w:rsid w:val="00887035"/>
    <w:rsid w:val="00893C48"/>
    <w:rsid w:val="00897C27"/>
    <w:rsid w:val="008F5850"/>
    <w:rsid w:val="009061D2"/>
    <w:rsid w:val="00921144"/>
    <w:rsid w:val="00921781"/>
    <w:rsid w:val="00925541"/>
    <w:rsid w:val="00962DDF"/>
    <w:rsid w:val="009741B1"/>
    <w:rsid w:val="00984978"/>
    <w:rsid w:val="00995501"/>
    <w:rsid w:val="009E4354"/>
    <w:rsid w:val="009F6195"/>
    <w:rsid w:val="00A00B31"/>
    <w:rsid w:val="00A42E66"/>
    <w:rsid w:val="00A91AA0"/>
    <w:rsid w:val="00B36CEF"/>
    <w:rsid w:val="00B54CD1"/>
    <w:rsid w:val="00B5604D"/>
    <w:rsid w:val="00B854FD"/>
    <w:rsid w:val="00BA6E02"/>
    <w:rsid w:val="00BD1818"/>
    <w:rsid w:val="00C31DA1"/>
    <w:rsid w:val="00C6725A"/>
    <w:rsid w:val="00C70956"/>
    <w:rsid w:val="00CF7FBE"/>
    <w:rsid w:val="00D0527E"/>
    <w:rsid w:val="00D131AC"/>
    <w:rsid w:val="00D773CB"/>
    <w:rsid w:val="00D869B7"/>
    <w:rsid w:val="00DF7317"/>
    <w:rsid w:val="00E46B11"/>
    <w:rsid w:val="00E511BA"/>
    <w:rsid w:val="00E52B73"/>
    <w:rsid w:val="00E57F5E"/>
    <w:rsid w:val="00E95F83"/>
    <w:rsid w:val="00EA6A4B"/>
    <w:rsid w:val="00EB035B"/>
    <w:rsid w:val="00EB7BE6"/>
    <w:rsid w:val="00EC19B8"/>
    <w:rsid w:val="00ED2A11"/>
    <w:rsid w:val="00F66831"/>
    <w:rsid w:val="00F72D49"/>
    <w:rsid w:val="00F77F49"/>
    <w:rsid w:val="00F9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2AED"/>
  <w15:chartTrackingRefBased/>
  <w15:docId w15:val="{4A99CC52-F1EB-4518-B79F-DF4DEA29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660A26"/>
    <w:rPr>
      <w:rFonts w:ascii="Courier New" w:eastAsia="Times New Roman" w:hAnsi="Courier New" w:cs="Courier New"/>
      <w:color w:val="auto"/>
      <w:lang w:val="en-GB" w:eastAsia="en-GB"/>
    </w:rPr>
  </w:style>
  <w:style w:type="character" w:styleId="HTMLSample">
    <w:name w:val="HTML Sample"/>
    <w:basedOn w:val="DefaultParagraphFont"/>
    <w:uiPriority w:val="99"/>
    <w:semiHidden/>
    <w:unhideWhenUsed/>
    <w:rsid w:val="00660A26"/>
    <w:rPr>
      <w:rFonts w:ascii="Courier New" w:eastAsia="Times New Roman" w:hAnsi="Courier New" w:cs="Courier New"/>
    </w:rPr>
  </w:style>
  <w:style w:type="paragraph" w:styleId="ListParagraph">
    <w:name w:val="List Paragraph"/>
    <w:basedOn w:val="Normal"/>
    <w:uiPriority w:val="34"/>
    <w:semiHidden/>
    <w:qFormat/>
    <w:rsid w:val="009741B1"/>
    <w:pPr>
      <w:ind w:left="720"/>
      <w:contextualSpacing/>
    </w:pPr>
  </w:style>
  <w:style w:type="paragraph" w:styleId="EndnoteText">
    <w:name w:val="endnote text"/>
    <w:basedOn w:val="Normal"/>
    <w:link w:val="EndnoteTextChar"/>
    <w:uiPriority w:val="99"/>
    <w:semiHidden/>
    <w:unhideWhenUsed/>
    <w:rsid w:val="008F5850"/>
    <w:pPr>
      <w:spacing w:before="0" w:after="0" w:line="240" w:lineRule="auto"/>
    </w:pPr>
  </w:style>
  <w:style w:type="character" w:customStyle="1" w:styleId="EndnoteTextChar">
    <w:name w:val="Endnote Text Char"/>
    <w:basedOn w:val="DefaultParagraphFont"/>
    <w:link w:val="EndnoteText"/>
    <w:uiPriority w:val="99"/>
    <w:semiHidden/>
    <w:rsid w:val="008F5850"/>
  </w:style>
  <w:style w:type="character" w:styleId="EndnoteReference">
    <w:name w:val="endnote reference"/>
    <w:basedOn w:val="DefaultParagraphFont"/>
    <w:uiPriority w:val="99"/>
    <w:semiHidden/>
    <w:unhideWhenUsed/>
    <w:rsid w:val="008F5850"/>
    <w:rPr>
      <w:vertAlign w:val="superscript"/>
    </w:rPr>
  </w:style>
  <w:style w:type="character" w:styleId="UnresolvedMention">
    <w:name w:val="Unresolved Mention"/>
    <w:basedOn w:val="DefaultParagraphFont"/>
    <w:uiPriority w:val="99"/>
    <w:semiHidden/>
    <w:unhideWhenUsed/>
    <w:rsid w:val="001C30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330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lock\AppData\Roaming\Microsoft\Templates\Student%20report%20with%20ph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3AD6D09-F374-46E8-8D75-0BD74823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3332</TotalTime>
  <Pages>7</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emma stevens, part one, code for design</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stevens, part one, code for design</dc:title>
  <dc:subject>Rationales, psuedo code and critiques.</dc:subject>
  <dc:creator>Emma Stevens</dc:creator>
  <cp:keywords>Web Design &amp; Development</cp:keywords>
  <cp:lastModifiedBy>Emma Charlotte Stevens</cp:lastModifiedBy>
  <cp:revision>25</cp:revision>
  <dcterms:created xsi:type="dcterms:W3CDTF">2018-03-08T12:59:00Z</dcterms:created>
  <dcterms:modified xsi:type="dcterms:W3CDTF">2018-03-11T22:56:00Z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